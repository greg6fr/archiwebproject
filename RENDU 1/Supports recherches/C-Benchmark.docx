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3C2207" w14:textId="77777777" w:rsidR="00564B6C" w:rsidRDefault="00000000">
      <w:pPr>
        <w:rPr>
          <w:b/>
          <w:bCs/>
        </w:rPr>
      </w:pPr>
      <w:r>
        <w:rPr>
          <w:b/>
          <w:bCs/>
        </w:rPr>
        <w:t>B. Benchmark</w:t>
      </w:r>
    </w:p>
    <w:p w14:paraId="67F247B9" w14:textId="77777777" w:rsidR="00564B6C" w:rsidRDefault="00000000">
      <w:pPr>
        <w:rPr>
          <w:b/>
          <w:bCs/>
        </w:rPr>
      </w:pPr>
      <w:r>
        <w:rPr>
          <w:b/>
          <w:bCs/>
        </w:rPr>
        <w:t>a. Étude de marché du thé et chiffres clés</w:t>
      </w:r>
    </w:p>
    <w:p w14:paraId="54B67499" w14:textId="77777777" w:rsidR="00564B6C" w:rsidRDefault="00000000">
      <w:r>
        <w:t xml:space="preserve">Le thé est une boisson chaude ou froide obtenue en infusant les feuilles séchées du théier, </w:t>
      </w:r>
      <w:r>
        <w:rPr>
          <w:i/>
          <w:iCs/>
        </w:rPr>
        <w:t xml:space="preserve">Camellia </w:t>
      </w:r>
      <w:proofErr w:type="spellStart"/>
      <w:r>
        <w:rPr>
          <w:i/>
          <w:iCs/>
        </w:rPr>
        <w:t>sinensis</w:t>
      </w:r>
      <w:proofErr w:type="spellEnd"/>
      <w:r>
        <w:t>, dans de l'eau. Il existe une grande variété de thés, chacun se distinguant par ses caractéristiques gustatives, olfactives et ses bienfaits pour la santé.</w:t>
      </w:r>
    </w:p>
    <w:p w14:paraId="76A3FD1A" w14:textId="77777777" w:rsidR="00564B6C" w:rsidRDefault="00000000">
      <w: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0C31C164" w14:textId="77777777" w:rsidR="00564B6C" w:rsidRDefault="00000000">
      <w:r>
        <w:t xml:space="preserve">La marque </w:t>
      </w:r>
      <w:r>
        <w:rPr>
          <w:i/>
          <w:iCs/>
        </w:rPr>
        <w:t>Thé Tip Top</w:t>
      </w:r>
      <w:r>
        <w:t xml:space="preserve"> aspire à proposer des thés d'une qualité exceptionnelle, mettant en avant des mélanges signature afin d'attirer une nouvelle clientèle et de se démarquer sur le marché.</w:t>
      </w:r>
    </w:p>
    <w:p w14:paraId="6BD4BF04" w14:textId="77777777" w:rsidR="00564B6C" w:rsidRDefault="00000000">
      <w:pPr>
        <w:rPr>
          <w:b/>
          <w:bCs/>
        </w:rPr>
      </w:pPr>
      <w:r>
        <w:rPr>
          <w:b/>
          <w:bCs/>
        </w:rPr>
        <w:t>i. Motifs d'achat</w:t>
      </w:r>
    </w:p>
    <w:p w14:paraId="5BB0E44D" w14:textId="77777777" w:rsidR="00564B6C" w:rsidRDefault="00000000">
      <w:r>
        <w:t>Plusieurs raisons incitent les consommateurs à acheter du thé, qu’il s’agisse du plaisir gustatif, des bienfaits pour la santé ou de la simple habitude. Parmi les motivations les plus courantes :</w:t>
      </w:r>
    </w:p>
    <w:p w14:paraId="2C3354E3" w14:textId="77777777" w:rsidR="00564B6C" w:rsidRDefault="00000000">
      <w:pPr>
        <w:numPr>
          <w:ilvl w:val="0"/>
          <w:numId w:val="1"/>
        </w:numPr>
      </w:pPr>
      <w:r>
        <w:rPr>
          <w:b/>
          <w:bCs/>
        </w:rPr>
        <w:t>Plaisir et saveur</w:t>
      </w:r>
      <w:r>
        <w:t xml:space="preserve"> : Le thé offre une palette de saveurs et d'arômes variés, allant des notes florales et sucrées aux saveurs robustes et épicées, répondant ainsi à toutes les préférences.</w:t>
      </w:r>
    </w:p>
    <w:p w14:paraId="484C460E" w14:textId="77777777" w:rsidR="00564B6C" w:rsidRDefault="00000000">
      <w:pPr>
        <w:numPr>
          <w:ilvl w:val="0"/>
          <w:numId w:val="1"/>
        </w:numPr>
      </w:pPr>
      <w:r>
        <w:rPr>
          <w:b/>
          <w:bCs/>
        </w:rPr>
        <w:t>Apaisement et relaxation</w:t>
      </w:r>
      <w:r>
        <w:t xml:space="preserve"> : Il est reconnu pour ses effets relaxants. Déguster une </w:t>
      </w:r>
      <w:proofErr w:type="gramStart"/>
      <w:r>
        <w:t>tasse</w:t>
      </w:r>
      <w:proofErr w:type="gramEnd"/>
      <w:r>
        <w:t xml:space="preserve"> de thé peut procurer un moment de calme et aider à réduire le stress.</w:t>
      </w:r>
    </w:p>
    <w:p w14:paraId="31286CC4" w14:textId="77777777" w:rsidR="00564B6C" w:rsidRDefault="00000000">
      <w:pPr>
        <w:numPr>
          <w:ilvl w:val="0"/>
          <w:numId w:val="1"/>
        </w:numPr>
      </w:pPr>
      <w:r>
        <w:rPr>
          <w:b/>
          <w:bCs/>
        </w:rPr>
        <w:t>Vertus antioxydantes et bienfaits pour la santé</w:t>
      </w:r>
      <w:r>
        <w:t xml:space="preserve"> : Riche en catéchines et en polyphénols, le thé aide à lutter contre les radicaux libres, protégeant ainsi l’organisme contre certaines maladies cardiovasculaires et certains cancers.</w:t>
      </w:r>
    </w:p>
    <w:p w14:paraId="76E16155" w14:textId="77777777" w:rsidR="00564B6C" w:rsidRDefault="00000000">
      <w:pPr>
        <w:numPr>
          <w:ilvl w:val="0"/>
          <w:numId w:val="1"/>
        </w:numPr>
      </w:pPr>
      <w:r>
        <w:rPr>
          <w:b/>
          <w:bCs/>
        </w:rPr>
        <w:t>Stimulation et concentration</w:t>
      </w:r>
      <w:r>
        <w:t xml:space="preserve"> : Grâce à sa teneur en caféine et en L-</w:t>
      </w:r>
      <w:proofErr w:type="spellStart"/>
      <w:r>
        <w:t>théanine</w:t>
      </w:r>
      <w:proofErr w:type="spellEnd"/>
      <w:r>
        <w:t>, le thé améliore la vigilance sans provoquer les effets indésirables associés au café.</w:t>
      </w:r>
    </w:p>
    <w:p w14:paraId="3F5FFAAE" w14:textId="77777777" w:rsidR="00564B6C" w:rsidRDefault="00000000">
      <w:pPr>
        <w:numPr>
          <w:ilvl w:val="0"/>
          <w:numId w:val="1"/>
        </w:numPr>
      </w:pPr>
      <w:r>
        <w:rPr>
          <w:b/>
          <w:bCs/>
        </w:rPr>
        <w:t>Gestion du poids</w:t>
      </w:r>
      <w:r>
        <w:t xml:space="preserve"> : Certains thés, en particulier le thé vert, sont associés à une amélioration du métabolisme et à une meilleure gestion du poids.</w:t>
      </w:r>
    </w:p>
    <w:p w14:paraId="6020C857" w14:textId="77777777" w:rsidR="00564B6C" w:rsidRDefault="00000000">
      <w:pPr>
        <w:rPr>
          <w:b/>
          <w:bCs/>
        </w:rPr>
      </w:pPr>
      <w:r>
        <w:rPr>
          <w:b/>
          <w:bCs/>
        </w:rPr>
        <w:t>ii. Cibles</w:t>
      </w:r>
    </w:p>
    <w:p w14:paraId="64B2975B" w14:textId="77777777" w:rsidR="00564B6C" w:rsidRDefault="00000000">
      <w:r>
        <w:t>Le thé est une boisson universelle, appréciée par un large éventail de consommateurs :</w:t>
      </w:r>
    </w:p>
    <w:p w14:paraId="32657186" w14:textId="77777777" w:rsidR="00564B6C" w:rsidRDefault="00000000">
      <w:pPr>
        <w:numPr>
          <w:ilvl w:val="0"/>
          <w:numId w:val="2"/>
        </w:numPr>
      </w:pPr>
      <w:r>
        <w:rPr>
          <w:b/>
          <w:bCs/>
        </w:rPr>
        <w:t>Tous les publics</w:t>
      </w:r>
      <w:r>
        <w:t xml:space="preserve"> : Il peut être consommé par toute personne, indépendamment de son âge ou de son sexe.</w:t>
      </w:r>
    </w:p>
    <w:p w14:paraId="78C0F7FE" w14:textId="77777777" w:rsidR="00564B6C" w:rsidRDefault="00000000">
      <w:pPr>
        <w:numPr>
          <w:ilvl w:val="0"/>
          <w:numId w:val="2"/>
        </w:numPr>
      </w:pPr>
      <w:r>
        <w:rPr>
          <w:b/>
          <w:bCs/>
        </w:rPr>
        <w:t>Personnes soucieuses de leur santé</w:t>
      </w:r>
      <w:r>
        <w:t xml:space="preserve"> : Le thé étant riche en antioxydants, il est privilégié par ceux qui recherchent une alimentation saine.</w:t>
      </w:r>
    </w:p>
    <w:p w14:paraId="1DF6D512" w14:textId="77777777" w:rsidR="00564B6C" w:rsidRDefault="00000000">
      <w:pPr>
        <w:numPr>
          <w:ilvl w:val="0"/>
          <w:numId w:val="2"/>
        </w:numPr>
      </w:pPr>
      <w:r>
        <w:rPr>
          <w:b/>
          <w:bCs/>
        </w:rPr>
        <w:lastRenderedPageBreak/>
        <w:t>Amateurs de saveurs raffinées</w:t>
      </w:r>
      <w:r>
        <w:t xml:space="preserve"> : Les connaisseurs apprécient la diversité des thés et leurs profils gustatifs variés.</w:t>
      </w:r>
    </w:p>
    <w:p w14:paraId="2158C884" w14:textId="77777777" w:rsidR="00564B6C" w:rsidRDefault="00000000">
      <w:pPr>
        <w:numPr>
          <w:ilvl w:val="0"/>
          <w:numId w:val="2"/>
        </w:numPr>
      </w:pPr>
      <w:r>
        <w:rPr>
          <w:b/>
          <w:bCs/>
        </w:rPr>
        <w:t>Personnes en quête de relaxation</w:t>
      </w:r>
      <w:r>
        <w:t xml:space="preserve"> : Ses propriétés apaisantes en font un choix prisé pour favoriser la détente.</w:t>
      </w:r>
    </w:p>
    <w:p w14:paraId="66113389" w14:textId="77777777" w:rsidR="00564B6C" w:rsidRDefault="00000000">
      <w:pPr>
        <w:numPr>
          <w:ilvl w:val="0"/>
          <w:numId w:val="2"/>
        </w:numPr>
      </w:pPr>
      <w:r>
        <w:rPr>
          <w:b/>
          <w:bCs/>
        </w:rPr>
        <w:t>Sportifs et actifs</w:t>
      </w:r>
      <w:r>
        <w:t xml:space="preserve"> : Les thés contenant de la caféine offrent une stimulation énergétique naturelle.</w:t>
      </w:r>
    </w:p>
    <w:p w14:paraId="3CF308D4" w14:textId="77777777" w:rsidR="00564B6C" w:rsidRDefault="00000000">
      <w:pPr>
        <w:numPr>
          <w:ilvl w:val="0"/>
          <w:numId w:val="2"/>
        </w:numPr>
      </w:pPr>
      <w:r>
        <w:rPr>
          <w:b/>
          <w:bCs/>
        </w:rPr>
        <w:t>Consommateurs en quête d’alternatives au café</w:t>
      </w:r>
      <w:r>
        <w:t xml:space="preserve"> : Les thés faibles en caféine ou décaféinés représentent une option intéressante.</w:t>
      </w:r>
    </w:p>
    <w:p w14:paraId="52A682BC" w14:textId="77777777" w:rsidR="00564B6C" w:rsidRDefault="00000000">
      <w:pPr>
        <w:rPr>
          <w:b/>
          <w:bCs/>
        </w:rPr>
      </w:pPr>
      <w:r>
        <w:rPr>
          <w:b/>
          <w:bCs/>
        </w:rPr>
        <w:t>iii. Influence de la saisonnalité</w:t>
      </w:r>
    </w:p>
    <w:p w14:paraId="58F23858" w14:textId="77777777" w:rsidR="00564B6C" w:rsidRDefault="00000000">
      <w:r>
        <w:t>Le marché du thé est influencé par plusieurs facteurs saisonniers, notamment :</w:t>
      </w:r>
    </w:p>
    <w:p w14:paraId="5F685DD6" w14:textId="77777777" w:rsidR="00564B6C" w:rsidRDefault="00000000">
      <w:pPr>
        <w:numPr>
          <w:ilvl w:val="0"/>
          <w:numId w:val="3"/>
        </w:numPr>
      </w:pPr>
      <w:r>
        <w:rPr>
          <w:b/>
          <w:bCs/>
        </w:rPr>
        <w:t>Périodes de récolte</w:t>
      </w:r>
      <w:r>
        <w:t xml:space="preserve"> : La production de thé est soumise à des cycles saisonniers, chaque récolte influençant le profil aromatique des feuilles.</w:t>
      </w:r>
    </w:p>
    <w:p w14:paraId="41E4BABA" w14:textId="77777777" w:rsidR="00564B6C" w:rsidRDefault="00000000">
      <w:pPr>
        <w:numPr>
          <w:ilvl w:val="0"/>
          <w:numId w:val="3"/>
        </w:numPr>
      </w:pPr>
      <w:r>
        <w:rPr>
          <w:b/>
          <w:bCs/>
        </w:rPr>
        <w:t>Fraîcheur du thé</w:t>
      </w:r>
      <w:r>
        <w:t xml:space="preserve"> : Le thé de printemps est souvent recherché pour son goût subtil et sa fraîcheur, tandis que les récoltes d’été et d’automne proposent des profils plus robustes.</w:t>
      </w:r>
    </w:p>
    <w:p w14:paraId="7EDC3F31" w14:textId="77777777" w:rsidR="00564B6C" w:rsidRDefault="00000000">
      <w:pPr>
        <w:numPr>
          <w:ilvl w:val="0"/>
          <w:numId w:val="3"/>
        </w:numPr>
      </w:pPr>
      <w:r>
        <w:rPr>
          <w:b/>
          <w:bCs/>
        </w:rPr>
        <w:t>Prix du thé</w:t>
      </w:r>
      <w:r>
        <w:t xml:space="preserve"> : La demande et la rareté saisonnière impactent le coût des différentes récoltes.</w:t>
      </w:r>
    </w:p>
    <w:p w14:paraId="627141E5" w14:textId="77777777" w:rsidR="00564B6C" w:rsidRDefault="00000000">
      <w:pPr>
        <w:rPr>
          <w:b/>
          <w:bCs/>
        </w:rPr>
      </w:pPr>
      <w:r>
        <w:rPr>
          <w:b/>
          <w:bCs/>
        </w:rPr>
        <w:t>iv. Contraintes réglementaires</w:t>
      </w:r>
    </w:p>
    <w:p w14:paraId="2DF9DB37" w14:textId="77777777" w:rsidR="00564B6C" w:rsidRDefault="00000000">
      <w:r>
        <w:t>L'importation, la commercialisation et la distribution du thé sont encadrées par diverses réglementations :</w:t>
      </w:r>
    </w:p>
    <w:p w14:paraId="655B8B78" w14:textId="77777777" w:rsidR="00564B6C" w:rsidRDefault="00000000">
      <w:pPr>
        <w:numPr>
          <w:ilvl w:val="0"/>
          <w:numId w:val="4"/>
        </w:numPr>
      </w:pPr>
      <w:r>
        <w:rPr>
          <w:b/>
          <w:bCs/>
        </w:rPr>
        <w:t>Sécurité alimentaire</w:t>
      </w:r>
      <w:r>
        <w:t xml:space="preserve"> : Les thés doivent répondre aux normes sanitaires et être exempts de contaminants dangereux.</w:t>
      </w:r>
    </w:p>
    <w:p w14:paraId="0402672B" w14:textId="77777777" w:rsidR="00564B6C" w:rsidRDefault="00000000">
      <w:pPr>
        <w:numPr>
          <w:ilvl w:val="0"/>
          <w:numId w:val="4"/>
        </w:numPr>
      </w:pPr>
      <w:r>
        <w:rPr>
          <w:b/>
          <w:bCs/>
        </w:rPr>
        <w:t>Étiquetage</w:t>
      </w:r>
      <w:r>
        <w:t xml:space="preserve"> : Chaque produit doit indiquer sa composition, son origine, sa date de péremption et les éventuels allergènes.</w:t>
      </w:r>
    </w:p>
    <w:p w14:paraId="6B3C97AA" w14:textId="77777777" w:rsidR="00564B6C" w:rsidRDefault="00000000">
      <w:pPr>
        <w:numPr>
          <w:ilvl w:val="0"/>
          <w:numId w:val="4"/>
        </w:numPr>
      </w:pPr>
      <w:r>
        <w:rPr>
          <w:b/>
          <w:bCs/>
        </w:rPr>
        <w:t>Certification biologique</w:t>
      </w:r>
      <w:r>
        <w:t xml:space="preserve"> : Un thé labellisé bio doit être certifié par un organisme agréé.</w:t>
      </w:r>
    </w:p>
    <w:p w14:paraId="0E9333B2" w14:textId="77777777" w:rsidR="00564B6C" w:rsidRDefault="00000000">
      <w:pPr>
        <w:numPr>
          <w:ilvl w:val="0"/>
          <w:numId w:val="4"/>
        </w:numPr>
      </w:pPr>
      <w:r>
        <w:rPr>
          <w:b/>
          <w:bCs/>
        </w:rPr>
        <w:t>Réglementation douanière</w:t>
      </w:r>
      <w:r>
        <w:t xml:space="preserve"> : L’import-export du thé est soumis à des contraintes légales spécifiques à chaque pays.</w:t>
      </w:r>
    </w:p>
    <w:p w14:paraId="4032EC89" w14:textId="77777777" w:rsidR="00564B6C" w:rsidRDefault="00000000">
      <w:pPr>
        <w:rPr>
          <w:b/>
          <w:bCs/>
        </w:rPr>
      </w:pPr>
      <w:r>
        <w:rPr>
          <w:b/>
          <w:bCs/>
        </w:rPr>
        <w:t>v. Contexte économique et logistique</w:t>
      </w:r>
    </w:p>
    <w:p w14:paraId="7CA9186F" w14:textId="77777777" w:rsidR="00564B6C" w:rsidRDefault="00000000">
      <w:r>
        <w:t xml:space="preserve">Nice, où </w:t>
      </w:r>
      <w:r>
        <w:rPr>
          <w:i/>
          <w:iCs/>
        </w:rPr>
        <w:t>Thé Tip Top</w:t>
      </w:r>
      <w:r>
        <w:t xml:space="preserve"> prévoit son expansion, bénéficie d’infrastructures de transport facilitant l’importation et la distribution du thé :</w:t>
      </w:r>
    </w:p>
    <w:p w14:paraId="7E1B6444" w14:textId="77777777" w:rsidR="00564B6C" w:rsidRDefault="00000000">
      <w:pPr>
        <w:numPr>
          <w:ilvl w:val="0"/>
          <w:numId w:val="5"/>
        </w:numPr>
      </w:pPr>
      <w:r>
        <w:rPr>
          <w:b/>
          <w:bCs/>
        </w:rPr>
        <w:t>Aéroport de Nice Côte d'Azur</w:t>
      </w:r>
      <w:r>
        <w:t xml:space="preserve"> : Plateforme logistique internationale permettant l’acheminement de marchandises.</w:t>
      </w:r>
    </w:p>
    <w:p w14:paraId="7BE26DF9" w14:textId="77777777" w:rsidR="00564B6C" w:rsidRDefault="00000000">
      <w:pPr>
        <w:numPr>
          <w:ilvl w:val="0"/>
          <w:numId w:val="5"/>
        </w:numPr>
      </w:pPr>
      <w:r>
        <w:rPr>
          <w:b/>
          <w:bCs/>
        </w:rPr>
        <w:lastRenderedPageBreak/>
        <w:t>Port de Nice</w:t>
      </w:r>
      <w:r>
        <w:t xml:space="preserve"> : Point stratégique pour le commerce maritime.</w:t>
      </w:r>
    </w:p>
    <w:p w14:paraId="38A1F19A" w14:textId="77777777" w:rsidR="00564B6C" w:rsidRDefault="00000000">
      <w:pPr>
        <w:numPr>
          <w:ilvl w:val="0"/>
          <w:numId w:val="5"/>
        </w:numPr>
      </w:pPr>
      <w:r>
        <w:rPr>
          <w:b/>
          <w:bCs/>
        </w:rPr>
        <w:t>Réseaux routiers et ferroviaires</w:t>
      </w:r>
      <w:r>
        <w:t xml:space="preserve"> : Infrastructure optimisée pour le transport de marchandises à l’échelle nationale et européenne.</w:t>
      </w:r>
    </w:p>
    <w:p w14:paraId="37BE7C6F" w14:textId="77777777" w:rsidR="00564B6C" w:rsidRDefault="00000000">
      <w:pPr>
        <w:rPr>
          <w:b/>
          <w:bCs/>
        </w:rPr>
      </w:pPr>
      <w:r>
        <w:rPr>
          <w:b/>
          <w:bCs/>
        </w:rPr>
        <w:t>vi. Chiffres clés et tendances du marché</w:t>
      </w:r>
    </w:p>
    <w:p w14:paraId="21B87FD9" w14:textId="77777777" w:rsidR="00564B6C" w:rsidRDefault="00000000">
      <w:r>
        <w:t>Le thé est la deuxième boisson la plus consommée au monde après l'eau. En France, la tendance suit une dynamique similaire :</w:t>
      </w:r>
    </w:p>
    <w:p w14:paraId="3E0D7349" w14:textId="77777777" w:rsidR="00564B6C" w:rsidRDefault="00000000">
      <w:pPr>
        <w:numPr>
          <w:ilvl w:val="0"/>
          <w:numId w:val="6"/>
        </w:numPr>
      </w:pPr>
      <w:r>
        <w:rPr>
          <w:b/>
          <w:bCs/>
        </w:rPr>
        <w:t>1,5 milliard de tasses</w:t>
      </w:r>
      <w:r>
        <w:t xml:space="preserve"> sont bues quotidiennement dans le monde.</w:t>
      </w:r>
    </w:p>
    <w:p w14:paraId="250C8DFD" w14:textId="77777777" w:rsidR="00564B6C" w:rsidRDefault="00000000">
      <w:pPr>
        <w:numPr>
          <w:ilvl w:val="0"/>
          <w:numId w:val="6"/>
        </w:numPr>
      </w:pPr>
      <w:r>
        <w:rPr>
          <w:b/>
          <w:bCs/>
        </w:rPr>
        <w:t>250 g de thé</w:t>
      </w:r>
      <w:r>
        <w:t xml:space="preserve"> sont consommés par habitant en France chaque année, un chiffre en constante augmentation.</w:t>
      </w:r>
    </w:p>
    <w:p w14:paraId="6DAFEDE9" w14:textId="77777777" w:rsidR="00564B6C" w:rsidRDefault="00000000">
      <w:pPr>
        <w:numPr>
          <w:ilvl w:val="0"/>
          <w:numId w:val="6"/>
        </w:numPr>
      </w:pPr>
      <w:r>
        <w:rPr>
          <w:b/>
          <w:bCs/>
        </w:rPr>
        <w:t>66 % des Français</w:t>
      </w:r>
      <w:r>
        <w:t xml:space="preserve"> boivent du thé régulièrement, contre 50 % il y a dix ans.</w:t>
      </w:r>
    </w:p>
    <w:p w14:paraId="1146FD08" w14:textId="77777777" w:rsidR="00564B6C" w:rsidRDefault="00000000">
      <w: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6B65D945" w14:textId="77777777" w:rsidR="00564B6C" w:rsidRDefault="00564B6C"/>
    <w:p w14:paraId="3D4D2334" w14:textId="77777777" w:rsidR="00564B6C" w:rsidRDefault="00564B6C"/>
    <w:p w14:paraId="534C5489" w14:textId="77777777" w:rsidR="00564B6C" w:rsidRDefault="00564B6C"/>
    <w:p w14:paraId="3253F306" w14:textId="77777777" w:rsidR="00564B6C" w:rsidRDefault="00564B6C"/>
    <w:p w14:paraId="599EEC31" w14:textId="77777777" w:rsidR="00564B6C" w:rsidRDefault="00564B6C"/>
    <w:p w14:paraId="40D80ACA" w14:textId="77777777" w:rsidR="00564B6C" w:rsidRDefault="00564B6C"/>
    <w:p w14:paraId="3B22ABF1" w14:textId="77777777" w:rsidR="00564B6C" w:rsidRDefault="00564B6C"/>
    <w:p w14:paraId="3C2B1E1C" w14:textId="77777777" w:rsidR="00564B6C" w:rsidRDefault="00564B6C"/>
    <w:p w14:paraId="5D2EDEAE" w14:textId="77777777" w:rsidR="00564B6C" w:rsidRDefault="00564B6C"/>
    <w:p w14:paraId="6A219020" w14:textId="77777777" w:rsidR="00564B6C" w:rsidRDefault="00564B6C"/>
    <w:p w14:paraId="24A31071" w14:textId="77777777" w:rsidR="00564B6C" w:rsidRDefault="00564B6C"/>
    <w:p w14:paraId="1EBA7959" w14:textId="77777777" w:rsidR="00564B6C" w:rsidRDefault="00564B6C"/>
    <w:p w14:paraId="72CE0AF2" w14:textId="77777777" w:rsidR="00564B6C" w:rsidRDefault="00564B6C"/>
    <w:p w14:paraId="6586C7EB" w14:textId="77777777" w:rsidR="00564B6C" w:rsidRDefault="00564B6C"/>
    <w:p w14:paraId="7EB072AF" w14:textId="77777777" w:rsidR="00564B6C" w:rsidRDefault="00564B6C"/>
    <w:p w14:paraId="522CAE7E" w14:textId="77777777" w:rsidR="00564B6C" w:rsidRDefault="00564B6C"/>
    <w:p w14:paraId="172EE8A0" w14:textId="77777777" w:rsidR="00564B6C" w:rsidRDefault="00564B6C"/>
    <w:p w14:paraId="7D9EF539" w14:textId="77777777" w:rsidR="00564B6C" w:rsidRDefault="00000000">
      <w:pPr>
        <w:rPr>
          <w:b/>
          <w:bCs/>
        </w:rPr>
      </w:pPr>
      <w:r>
        <w:rPr>
          <w:b/>
          <w:bCs/>
        </w:rPr>
        <w:lastRenderedPageBreak/>
        <w:t>b. Étude de Marché du Jeu-Concours et Chiffres Clés</w:t>
      </w:r>
    </w:p>
    <w:p w14:paraId="56328743" w14:textId="77777777" w:rsidR="00564B6C" w:rsidRDefault="00000000">
      <w:pPr>
        <w:rPr>
          <w:b/>
          <w:bCs/>
        </w:rPr>
      </w:pPr>
      <w:r>
        <w:rPr>
          <w:b/>
          <w:bCs/>
        </w:rPr>
        <w:t>Introduction</w:t>
      </w:r>
    </w:p>
    <w:p w14:paraId="6B7C0368" w14:textId="77777777" w:rsidR="00564B6C" w:rsidRDefault="00000000">
      <w:r>
        <w:t>Le jeu de hasard est une activité pratiquée à des fins de divertissement, de plaisir ou de détente. Il s’agit d’une participation volontaire soumise à des règles précises et pouvant impliquer un ou plusieurs participants.</w:t>
      </w:r>
    </w:p>
    <w:p w14:paraId="0F9BA678" w14:textId="77777777" w:rsidR="00564B6C" w:rsidRDefault="00000000">
      <w: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614DFC78" w14:textId="77777777" w:rsidR="00564B6C" w:rsidRDefault="00000000">
      <w:pPr>
        <w:rPr>
          <w:b/>
          <w:bCs/>
        </w:rPr>
      </w:pPr>
      <w:r>
        <w:rPr>
          <w:b/>
          <w:bCs/>
        </w:rPr>
        <w:t>i. Objectifs d'un Jeu-Concours</w:t>
      </w:r>
    </w:p>
    <w:p w14:paraId="07DB6E40" w14:textId="77777777" w:rsidR="00564B6C" w:rsidRDefault="00000000">
      <w:r>
        <w:t>Les entreprises et organisations recourent aux jeux-concours pour diverses raisons stratégiques. Parmi les motivations principales, on retrouve :</w:t>
      </w:r>
    </w:p>
    <w:p w14:paraId="08213AE3" w14:textId="77777777" w:rsidR="00564B6C" w:rsidRDefault="00000000">
      <w:pPr>
        <w:numPr>
          <w:ilvl w:val="0"/>
          <w:numId w:val="7"/>
        </w:numPr>
      </w:pPr>
      <w:r>
        <w:rPr>
          <w:b/>
          <w:bCs/>
        </w:rPr>
        <w:t>Accroître la notoriété de la marque</w:t>
      </w:r>
      <w:r>
        <w:t xml:space="preserve"> : Un jeu-concours constitue un excellent levier de communication pour améliorer la visibilité d’une entreprise. Les participants partagent souvent leurs expériences avec leur entourage, amplifiant ainsi la portée de la campagne.</w:t>
      </w:r>
    </w:p>
    <w:p w14:paraId="7DDCBB53" w14:textId="77777777" w:rsidR="00564B6C" w:rsidRDefault="00000000">
      <w:pPr>
        <w:numPr>
          <w:ilvl w:val="0"/>
          <w:numId w:val="7"/>
        </w:numPr>
      </w:pPr>
      <w:r>
        <w:rPr>
          <w:b/>
          <w:bCs/>
        </w:rPr>
        <w:t>Engagement du public</w:t>
      </w:r>
      <w:r>
        <w:t xml:space="preserve"> : Il favorise l’interaction avec les consommateurs en les incitant à s’impliquer activement, que ce soit par l’inscription, la participation à des défis ou le partage sur les réseaux sociaux.</w:t>
      </w:r>
    </w:p>
    <w:p w14:paraId="180B6D72" w14:textId="77777777" w:rsidR="00564B6C" w:rsidRDefault="00000000">
      <w:pPr>
        <w:numPr>
          <w:ilvl w:val="0"/>
          <w:numId w:val="7"/>
        </w:numPr>
      </w:pPr>
      <w:r>
        <w:rPr>
          <w:b/>
          <w:bCs/>
        </w:rPr>
        <w:t>Collecte de données</w:t>
      </w:r>
      <w:r>
        <w:t xml:space="preserve"> : L’organisation d’un jeu-concours permet d’obtenir des informations précieuses sur les participants (coordonnées, préférences, comportements d’achat, etc.), facilitant ainsi les futures actions marketing.</w:t>
      </w:r>
    </w:p>
    <w:p w14:paraId="09725F7F" w14:textId="77777777" w:rsidR="00564B6C" w:rsidRDefault="00000000">
      <w:pPr>
        <w:numPr>
          <w:ilvl w:val="0"/>
          <w:numId w:val="7"/>
        </w:numPr>
      </w:pPr>
      <w:r>
        <w:rPr>
          <w:b/>
          <w:bCs/>
        </w:rPr>
        <w:t>Promotion de nouveaux produits ou services</w:t>
      </w:r>
      <w:r>
        <w:t xml:space="preserve"> : L’introduction d’une nouvelle offre peut être efficacement mise en avant à travers un jeu-concours, encourageant les participants à en apprendre davantage.</w:t>
      </w:r>
    </w:p>
    <w:p w14:paraId="03C63DA4" w14:textId="77777777" w:rsidR="00564B6C" w:rsidRDefault="00000000">
      <w:pPr>
        <w:numPr>
          <w:ilvl w:val="0"/>
          <w:numId w:val="7"/>
        </w:numPr>
      </w:pPr>
      <w:r>
        <w:rPr>
          <w:b/>
          <w:bCs/>
        </w:rPr>
        <w:t>Fidélisation de la clientèle</w:t>
      </w:r>
      <w:r>
        <w:t xml:space="preserve"> : En récompensant les clients réguliers, le jeu-concours renforce leur attachement à la marque et stimule leur engagement sur le long terme.</w:t>
      </w:r>
    </w:p>
    <w:p w14:paraId="67378063" w14:textId="77777777" w:rsidR="00564B6C" w:rsidRDefault="00000000">
      <w:pPr>
        <w:rPr>
          <w:b/>
          <w:bCs/>
        </w:rPr>
      </w:pPr>
      <w:r>
        <w:rPr>
          <w:b/>
          <w:bCs/>
        </w:rPr>
        <w:t>ii. Public Cible</w:t>
      </w:r>
    </w:p>
    <w:p w14:paraId="57453E90" w14:textId="77777777" w:rsidR="00564B6C" w:rsidRDefault="00000000">
      <w:r>
        <w:t>Les jeux-concours s’adressent à différents segments de consommateurs selon les objectifs marketing visés. Parmi les principales catégories de participants :</w:t>
      </w:r>
    </w:p>
    <w:p w14:paraId="167E0A09" w14:textId="77777777" w:rsidR="00564B6C" w:rsidRDefault="00000000">
      <w:pPr>
        <w:numPr>
          <w:ilvl w:val="0"/>
          <w:numId w:val="8"/>
        </w:numPr>
      </w:pPr>
      <w:r>
        <w:rPr>
          <w:b/>
          <w:bCs/>
        </w:rPr>
        <w:t>Nouveaux clients potentiels</w:t>
      </w:r>
      <w:r>
        <w:t xml:space="preserve"> : Un jeu-concours attire des prospects qui découvrent la marque ou ses produits, incitant ainsi à une première interaction.</w:t>
      </w:r>
    </w:p>
    <w:p w14:paraId="7C53A813" w14:textId="77777777" w:rsidR="00564B6C" w:rsidRDefault="00000000">
      <w:pPr>
        <w:numPr>
          <w:ilvl w:val="0"/>
          <w:numId w:val="8"/>
        </w:numPr>
      </w:pPr>
      <w:r>
        <w:rPr>
          <w:b/>
          <w:bCs/>
        </w:rPr>
        <w:lastRenderedPageBreak/>
        <w:t>Clients existants</w:t>
      </w:r>
      <w:r>
        <w:t xml:space="preserve"> : Il constitue un moyen efficace de fidéliser la clientèle en la gratifiant de récompenses et en renforçant son engagement.</w:t>
      </w:r>
    </w:p>
    <w:p w14:paraId="3063D292" w14:textId="77777777" w:rsidR="00564B6C" w:rsidRDefault="00000000">
      <w:pPr>
        <w:numPr>
          <w:ilvl w:val="0"/>
          <w:numId w:val="8"/>
        </w:numPr>
      </w:pPr>
      <w:r>
        <w:rPr>
          <w:b/>
          <w:bCs/>
        </w:rPr>
        <w:t>Audience digitale</w:t>
      </w:r>
      <w:r>
        <w:t xml:space="preserve"> : Une campagne en ligne permet de toucher un large public sur Internet, notamment via les réseaux sociaux, les newsletters et les sites web.</w:t>
      </w:r>
    </w:p>
    <w:p w14:paraId="0091F3A6" w14:textId="77777777" w:rsidR="00564B6C" w:rsidRDefault="00000000">
      <w:pPr>
        <w:numPr>
          <w:ilvl w:val="0"/>
          <w:numId w:val="8"/>
        </w:numPr>
      </w:pPr>
      <w:r>
        <w:rPr>
          <w:b/>
          <w:bCs/>
        </w:rPr>
        <w:t>Consommateurs locaux</w:t>
      </w:r>
      <w:r>
        <w:t xml:space="preserve"> : Lorsqu’un point de vente physique est impliqué, un jeu-concours peut être conçu pour attirer du trafic en magasin et dynamiser l’activité locale.</w:t>
      </w:r>
    </w:p>
    <w:p w14:paraId="7A3CDB27" w14:textId="77777777" w:rsidR="00564B6C" w:rsidRDefault="00000000">
      <w:pPr>
        <w:rPr>
          <w:b/>
          <w:bCs/>
        </w:rPr>
      </w:pPr>
      <w:r>
        <w:rPr>
          <w:b/>
          <w:bCs/>
        </w:rPr>
        <w:t>iii. Influence de la Saison</w:t>
      </w:r>
    </w:p>
    <w:p w14:paraId="0BB05BB0" w14:textId="77777777" w:rsidR="00564B6C" w:rsidRDefault="00000000">
      <w:r>
        <w:t>La saisonnalité joue un rôle essentiel dans la réussite d’un jeu-concours. Certaines périodes de l’année sont plus propices à l’organisation de tels événements en fonction de plusieurs paramètres :</w:t>
      </w:r>
    </w:p>
    <w:p w14:paraId="07BA18FA" w14:textId="77777777" w:rsidR="00564B6C" w:rsidRDefault="00000000">
      <w:pPr>
        <w:numPr>
          <w:ilvl w:val="0"/>
          <w:numId w:val="9"/>
        </w:numPr>
      </w:pPr>
      <w:r>
        <w:rPr>
          <w:b/>
          <w:bCs/>
        </w:rPr>
        <w:t>Fêtes et célébrations</w:t>
      </w:r>
      <w:r>
        <w:t xml:space="preserve"> : Les occasions comme Noël, la Saint-Valentin, Pâques ou Halloween sont idéales pour capter l'attention des consommateurs, qui sont plus enclins à participer à des concours festifs.</w:t>
      </w:r>
    </w:p>
    <w:p w14:paraId="095CDE7A" w14:textId="77777777" w:rsidR="00564B6C" w:rsidRDefault="00000000">
      <w:pPr>
        <w:numPr>
          <w:ilvl w:val="0"/>
          <w:numId w:val="9"/>
        </w:numPr>
      </w:pPr>
      <w:r>
        <w:rPr>
          <w:b/>
          <w:bCs/>
        </w:rPr>
        <w:t>Événements culturels et sportifs</w:t>
      </w:r>
      <w:r>
        <w:t xml:space="preserve"> : Des manifestations telles que la Coupe du Monde, les Jeux Olympiques ou encore des festivals constituent des opportunités d’engagement accrues.</w:t>
      </w:r>
    </w:p>
    <w:p w14:paraId="4ACFB5E0" w14:textId="77777777" w:rsidR="00564B6C" w:rsidRDefault="00000000">
      <w:pPr>
        <w:numPr>
          <w:ilvl w:val="0"/>
          <w:numId w:val="9"/>
        </w:numPr>
      </w:pPr>
      <w:r>
        <w:rPr>
          <w:b/>
          <w:bCs/>
        </w:rPr>
        <w:t>Promotions saisonnières</w:t>
      </w:r>
      <w:r>
        <w:t xml:space="preserve"> : Associer un jeu-concours à des offres estivales ou hivernales peut renforcer l’impact de la campagne en s’adaptant aux tendances de consommation.</w:t>
      </w:r>
    </w:p>
    <w:p w14:paraId="1D813E20" w14:textId="77777777" w:rsidR="00564B6C" w:rsidRDefault="00000000">
      <w:r>
        <w:t>Il est donc essentiel d’intégrer ces considérations saisonnières dans la planification du jeu-concours afin d’en maximiser la portée et l’engagement du public.</w:t>
      </w:r>
    </w:p>
    <w:p w14:paraId="02390CBF" w14:textId="77777777" w:rsidR="00564B6C" w:rsidRDefault="00000000">
      <w:pPr>
        <w:rPr>
          <w:b/>
          <w:bCs/>
        </w:rPr>
      </w:pPr>
      <w:r>
        <w:rPr>
          <w:b/>
          <w:bCs/>
        </w:rPr>
        <w:t>iv. Contraintes Réglementaires</w:t>
      </w:r>
    </w:p>
    <w:p w14:paraId="61AABAED" w14:textId="77777777" w:rsidR="00564B6C" w:rsidRDefault="00000000">
      <w:r>
        <w:t>L’organisation d’un jeu-concours est encadrée par des règles strictes qu’il convient de respecter afin d’éviter toute infraction légale. Parmi les principales exigences réglementaires :</w:t>
      </w:r>
    </w:p>
    <w:p w14:paraId="6DD1F123" w14:textId="77777777" w:rsidR="00564B6C" w:rsidRDefault="00000000">
      <w:pPr>
        <w:numPr>
          <w:ilvl w:val="0"/>
          <w:numId w:val="10"/>
        </w:numPr>
      </w:pPr>
      <w:r>
        <w:rPr>
          <w:b/>
          <w:bCs/>
        </w:rPr>
        <w:t>Établissement d’un règlement officiel</w:t>
      </w:r>
      <w:r>
        <w:t xml:space="preserve"> : Celui-ci doit détailler les modalités du concours, y compris les critères d’éligibilité, les dates de participation, les prix à gagner et les conditions de désignation des gagnants.</w:t>
      </w:r>
    </w:p>
    <w:p w14:paraId="2A1CB0CB" w14:textId="77777777" w:rsidR="00564B6C" w:rsidRDefault="00000000">
      <w:pPr>
        <w:numPr>
          <w:ilvl w:val="0"/>
          <w:numId w:val="10"/>
        </w:numPr>
      </w:pPr>
      <w:r>
        <w:rPr>
          <w:b/>
          <w:bCs/>
        </w:rPr>
        <w:t>Déclaration administrative</w:t>
      </w:r>
      <w:r>
        <w:t xml:space="preserve"> : Dans certains pays, un jeu-concours doit être enregistré auprès des autorités compétentes, en particulier lorsqu’il implique des gains de grande valeur.</w:t>
      </w:r>
    </w:p>
    <w:p w14:paraId="29B736EF" w14:textId="77777777" w:rsidR="00564B6C" w:rsidRDefault="00000000">
      <w:pPr>
        <w:numPr>
          <w:ilvl w:val="0"/>
          <w:numId w:val="10"/>
        </w:numPr>
      </w:pPr>
      <w:r>
        <w:rPr>
          <w:b/>
          <w:bCs/>
        </w:rPr>
        <w:t>Critères d’éligibilité</w:t>
      </w:r>
      <w:r>
        <w:t xml:space="preserve"> : Les restrictions concernant l’âge, la résidence ou d’autres critères doivent être clairement définies dans le règlement.</w:t>
      </w:r>
    </w:p>
    <w:p w14:paraId="74C34AD5" w14:textId="77777777" w:rsidR="00564B6C" w:rsidRDefault="00000000">
      <w:pPr>
        <w:numPr>
          <w:ilvl w:val="0"/>
          <w:numId w:val="10"/>
        </w:numPr>
      </w:pPr>
      <w:r>
        <w:rPr>
          <w:b/>
          <w:bCs/>
        </w:rPr>
        <w:lastRenderedPageBreak/>
        <w:t>Transparence et équité</w:t>
      </w:r>
      <w:r>
        <w:t xml:space="preserve"> : Les participants doivent être informés des chances de gain et des règles de sélection des gagnants afin de garantir une communication transparente.</w:t>
      </w:r>
    </w:p>
    <w:p w14:paraId="031ACFAF" w14:textId="77777777" w:rsidR="00564B6C" w:rsidRDefault="00000000">
      <w:pPr>
        <w:numPr>
          <w:ilvl w:val="0"/>
          <w:numId w:val="10"/>
        </w:numPr>
      </w:pPr>
      <w:r>
        <w:rPr>
          <w:b/>
          <w:bCs/>
        </w:rPr>
        <w:t>Protection des données personnelles</w:t>
      </w:r>
      <w:r>
        <w:t xml:space="preserve"> : Toute collecte d’informations doit être conforme aux lois sur la protection des données (RGPD en Europe), avec un consentement explicite des participants.</w:t>
      </w:r>
    </w:p>
    <w:p w14:paraId="369E1B41" w14:textId="77777777" w:rsidR="00564B6C" w:rsidRDefault="00000000">
      <w:pPr>
        <w:numPr>
          <w:ilvl w:val="0"/>
          <w:numId w:val="10"/>
        </w:numPr>
      </w:pPr>
      <w:r>
        <w:rPr>
          <w:b/>
          <w:bCs/>
        </w:rPr>
        <w:t>Respect des conditions des plateformes numériques</w:t>
      </w:r>
      <w:r>
        <w:t xml:space="preserve"> : En cas d’utilisation des réseaux sociaux pour la promotion du jeu-concours, il est impératif de se conformer aux règles établies par chaque plateforme (Facebook, Instagram, Twitter, etc.).</w:t>
      </w:r>
    </w:p>
    <w:p w14:paraId="6A886CAC" w14:textId="77777777" w:rsidR="00564B6C" w:rsidRDefault="00000000">
      <w:pPr>
        <w:numPr>
          <w:ilvl w:val="0"/>
          <w:numId w:val="10"/>
        </w:numPr>
      </w:pPr>
      <w:r>
        <w:rPr>
          <w:b/>
          <w:bCs/>
        </w:rPr>
        <w:t>Processus de tirage au sort</w:t>
      </w:r>
      <w:r>
        <w:t xml:space="preserve"> : Si le concours repose sur un tirage au sort, celui-ci doit être mené de manière impartiale et vérifiable.</w:t>
      </w:r>
    </w:p>
    <w:p w14:paraId="0EBDEE16" w14:textId="77777777" w:rsidR="00564B6C" w:rsidRDefault="00000000">
      <w:pPr>
        <w:numPr>
          <w:ilvl w:val="0"/>
          <w:numId w:val="10"/>
        </w:numPr>
      </w:pPr>
      <w:r>
        <w:rPr>
          <w:b/>
          <w:bCs/>
        </w:rPr>
        <w:t>Obligations fiscales</w:t>
      </w:r>
      <w:r>
        <w:t xml:space="preserve"> : Les gains distribués peuvent être soumis à des taxes spécifiques, dont les participants doivent être informés en amont.</w:t>
      </w:r>
    </w:p>
    <w:p w14:paraId="27636F2D" w14:textId="77777777" w:rsidR="00564B6C" w:rsidRDefault="00000000">
      <w:pPr>
        <w:numPr>
          <w:ilvl w:val="0"/>
          <w:numId w:val="10"/>
        </w:numPr>
      </w:pPr>
      <w:r>
        <w:rPr>
          <w:b/>
          <w:bCs/>
        </w:rPr>
        <w:t>Respect des droits de propriété intellectuelle</w:t>
      </w:r>
      <w:r>
        <w:t xml:space="preserve"> : Toute utilisation de contenu protégé (logos, images, vidéos) doit se faire dans le respect des droits d’auteur.</w:t>
      </w:r>
    </w:p>
    <w:p w14:paraId="2CACD921" w14:textId="77777777" w:rsidR="00564B6C" w:rsidRDefault="00000000">
      <w:pPr>
        <w:numPr>
          <w:ilvl w:val="0"/>
          <w:numId w:val="10"/>
        </w:numPr>
      </w:pPr>
      <w:r>
        <w:rPr>
          <w:b/>
          <w:bCs/>
        </w:rPr>
        <w:t>Encadrement des types de récompenses</w:t>
      </w:r>
      <w:r>
        <w:t xml:space="preserve"> : Certains prix, comme l’alcool, les produits du tabac ou les armes, peuvent être soumis à des restrictions légales.</w:t>
      </w:r>
    </w:p>
    <w:p w14:paraId="7E12A146" w14:textId="77777777" w:rsidR="00564B6C" w:rsidRDefault="00564B6C"/>
    <w:p w14:paraId="2BC1F5EA" w14:textId="77777777" w:rsidR="00564B6C" w:rsidRDefault="00564B6C"/>
    <w:p w14:paraId="4B03D2AC" w14:textId="77777777" w:rsidR="00564B6C" w:rsidRDefault="00564B6C"/>
    <w:p w14:paraId="6CB5E0F4" w14:textId="77777777" w:rsidR="00564B6C" w:rsidRDefault="00564B6C"/>
    <w:p w14:paraId="1883F3FE" w14:textId="77777777" w:rsidR="00564B6C" w:rsidRDefault="00564B6C"/>
    <w:p w14:paraId="19341AC9" w14:textId="77777777" w:rsidR="00564B6C" w:rsidRDefault="00564B6C"/>
    <w:p w14:paraId="7EF45DBE" w14:textId="77777777" w:rsidR="00564B6C" w:rsidRDefault="00564B6C"/>
    <w:p w14:paraId="7FBD4239" w14:textId="77777777" w:rsidR="00564B6C" w:rsidRDefault="00564B6C"/>
    <w:p w14:paraId="1AA27CD2" w14:textId="77777777" w:rsidR="00564B6C" w:rsidRDefault="00564B6C"/>
    <w:p w14:paraId="669B3E5B" w14:textId="77777777" w:rsidR="00564B6C" w:rsidRDefault="00564B6C"/>
    <w:p w14:paraId="6CB4207E" w14:textId="77777777" w:rsidR="00564B6C" w:rsidRDefault="00564B6C"/>
    <w:p w14:paraId="554F7024" w14:textId="77777777" w:rsidR="00564B6C" w:rsidRDefault="00564B6C"/>
    <w:p w14:paraId="638E0458" w14:textId="77777777" w:rsidR="00564B6C" w:rsidRDefault="00564B6C"/>
    <w:p w14:paraId="5A499A0E" w14:textId="77777777" w:rsidR="00564B6C" w:rsidRDefault="00564B6C"/>
    <w:p w14:paraId="54A7EF1D" w14:textId="77777777" w:rsidR="00564B6C" w:rsidRDefault="00000000">
      <w:pPr>
        <w:rPr>
          <w:b/>
          <w:bCs/>
        </w:rPr>
      </w:pPr>
      <w:r>
        <w:rPr>
          <w:b/>
          <w:bCs/>
        </w:rPr>
        <w:lastRenderedPageBreak/>
        <w:t>Analyse Concurrentielle</w:t>
      </w:r>
    </w:p>
    <w:p w14:paraId="498D182E" w14:textId="77777777" w:rsidR="00564B6C" w:rsidRDefault="00000000">
      <w:pPr>
        <w:rPr>
          <w:b/>
          <w:bCs/>
        </w:rPr>
      </w:pPr>
      <w:r>
        <w:rPr>
          <w:b/>
          <w:bCs/>
        </w:rPr>
        <w:t>1. Concurrents Directs</w:t>
      </w:r>
    </w:p>
    <w:p w14:paraId="44E58516" w14:textId="77777777" w:rsidR="00564B6C" w:rsidRDefault="00000000">
      <w:pPr>
        <w:rPr>
          <w:b/>
          <w:bCs/>
        </w:rPr>
      </w:pPr>
      <w:r>
        <w:rPr>
          <w:b/>
          <w:bCs/>
        </w:rPr>
        <w:t>Concurrent 1 : Palais des Thés</w:t>
      </w:r>
    </w:p>
    <w:p w14:paraId="342F77CE" w14:textId="5BA0FA4B" w:rsidR="00564B6C" w:rsidRDefault="00000000">
      <w:bookmarkStart w:id="0" w:name="_Hlk191698001"/>
      <w:r>
        <w:rPr>
          <w:b/>
          <w:bCs/>
        </w:rPr>
        <w:t xml:space="preserve">Site web : </w:t>
      </w:r>
      <w:hyperlink r:id="rId7" w:history="1">
        <w:r w:rsidR="00A50EF3">
          <w:rPr>
            <w:rStyle w:val="Lienhypertexte"/>
            <w:b/>
            <w:bCs/>
          </w:rPr>
          <w:t>https://www.palaisdesthes.com</w:t>
        </w:r>
      </w:hyperlink>
    </w:p>
    <w:bookmarkEnd w:id="0"/>
    <w:p w14:paraId="2F771911" w14:textId="77777777" w:rsidR="00A50EF3" w:rsidRDefault="00000000" w:rsidP="00A50EF3">
      <w:pPr>
        <w:keepNext/>
      </w:pPr>
      <w:r>
        <w:rPr>
          <w:b/>
          <w:bCs/>
          <w:noProof/>
        </w:rPr>
        <w:drawing>
          <wp:inline distT="0" distB="0" distL="0" distR="0" wp14:anchorId="38377C64" wp14:editId="43ABC7F1">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2654932"/>
                    </a:xfrm>
                    <a:prstGeom prst="rect">
                      <a:avLst/>
                    </a:prstGeom>
                    <a:noFill/>
                    <a:ln>
                      <a:noFill/>
                      <a:prstDash/>
                    </a:ln>
                  </pic:spPr>
                </pic:pic>
              </a:graphicData>
            </a:graphic>
          </wp:inline>
        </w:drawing>
      </w:r>
    </w:p>
    <w:p w14:paraId="1C13F95F" w14:textId="3C1A0A4E" w:rsidR="00564B6C" w:rsidRDefault="00A50EF3" w:rsidP="00A50EF3">
      <w:pPr>
        <w:pStyle w:val="Lgende"/>
        <w:jc w:val="center"/>
      </w:pPr>
      <w:r>
        <w:t xml:space="preserve">Figure </w:t>
      </w:r>
      <w:fldSimple w:instr=" SEQ Figure \* ARABIC ">
        <w:r w:rsidR="00926A6C">
          <w:rPr>
            <w:noProof/>
          </w:rPr>
          <w:t>1</w:t>
        </w:r>
      </w:fldSimple>
      <w:r>
        <w:t>:  Home Page du site web</w:t>
      </w:r>
    </w:p>
    <w:p w14:paraId="45527BB1" w14:textId="77777777" w:rsidR="00564B6C" w:rsidRDefault="00000000">
      <w:pPr>
        <w:rPr>
          <w:b/>
          <w:bCs/>
        </w:rPr>
      </w:pPr>
      <w:r>
        <w:rPr>
          <w:b/>
          <w:bCs/>
        </w:rPr>
        <w:t>Audit technique</w:t>
      </w:r>
    </w:p>
    <w:p w14:paraId="08600866" w14:textId="77777777" w:rsidR="00564B6C" w:rsidRDefault="00000000">
      <w:r>
        <w:rPr>
          <w:b/>
          <w:bCs/>
        </w:rPr>
        <w:t>Outils à utiliser</w:t>
      </w:r>
      <w:r>
        <w:t xml:space="preserve"> : </w:t>
      </w:r>
      <w:proofErr w:type="spellStart"/>
      <w:r>
        <w:t>Wappalyzer</w:t>
      </w:r>
      <w:proofErr w:type="spellEnd"/>
      <w:r>
        <w:t xml:space="preserve"> (technologies web), </w:t>
      </w:r>
      <w:proofErr w:type="spellStart"/>
      <w:r>
        <w:t>Lighthouse</w:t>
      </w:r>
      <w:proofErr w:type="spellEnd"/>
      <w:r>
        <w:t xml:space="preserve"> (performances), Google Mobile-</w:t>
      </w:r>
      <w:proofErr w:type="spellStart"/>
      <w:r>
        <w:t>Friendly</w:t>
      </w:r>
      <w:proofErr w:type="spellEnd"/>
      <w:r>
        <w:t xml:space="preserve"> Test (adaptabilité mobile)</w:t>
      </w:r>
    </w:p>
    <w:p w14:paraId="672EF563" w14:textId="77777777" w:rsidR="00564B6C" w:rsidRDefault="00000000">
      <w:pPr>
        <w:numPr>
          <w:ilvl w:val="0"/>
          <w:numId w:val="11"/>
        </w:numPr>
      </w:pPr>
      <w:r>
        <w:rPr>
          <w:b/>
          <w:bCs/>
        </w:rPr>
        <w:t>Langages utilisés</w:t>
      </w:r>
      <w:r>
        <w:t xml:space="preserve"> : </w:t>
      </w:r>
      <w:proofErr w:type="spellStart"/>
      <w:r>
        <w:t>Front-end</w:t>
      </w:r>
      <w:proofErr w:type="spellEnd"/>
      <w:r>
        <w:t xml:space="preserve"> en HTML5, CSS3, JavaScript (React.js), </w:t>
      </w:r>
      <w:proofErr w:type="spellStart"/>
      <w:r>
        <w:t>Back-end</w:t>
      </w:r>
      <w:proofErr w:type="spellEnd"/>
      <w:r>
        <w:t xml:space="preserve"> en PHP (Magento 2) avec une base de données MySQL.</w:t>
      </w:r>
    </w:p>
    <w:tbl>
      <w:tblPr>
        <w:tblW w:w="10987" w:type="dxa"/>
        <w:tblInd w:w="-786" w:type="dxa"/>
        <w:tblCellMar>
          <w:left w:w="10" w:type="dxa"/>
          <w:right w:w="10" w:type="dxa"/>
        </w:tblCellMar>
        <w:tblLook w:val="04A0" w:firstRow="1" w:lastRow="0" w:firstColumn="1" w:lastColumn="0" w:noHBand="0" w:noVBand="1"/>
      </w:tblPr>
      <w:tblGrid>
        <w:gridCol w:w="5601"/>
        <w:gridCol w:w="5386"/>
      </w:tblGrid>
      <w:tr w:rsidR="00564B6C" w14:paraId="20FABC48" w14:textId="77777777">
        <w:tblPrEx>
          <w:tblCellMar>
            <w:top w:w="0" w:type="dxa"/>
            <w:bottom w:w="0" w:type="dxa"/>
          </w:tblCellMar>
        </w:tblPrEx>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8C9FC" w14:textId="77777777" w:rsidR="00564B6C" w:rsidRDefault="00000000">
            <w:pPr>
              <w:keepNext/>
              <w:spacing w:after="0" w:line="240" w:lineRule="auto"/>
            </w:pPr>
            <w:r>
              <w:rPr>
                <w:noProof/>
              </w:rPr>
              <w:lastRenderedPageBreak/>
              <w:drawing>
                <wp:inline distT="0" distB="0" distL="0" distR="0" wp14:anchorId="30224A8F" wp14:editId="2E9319E8">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195123" cy="3527087"/>
                          </a:xfrm>
                          <a:prstGeom prst="rect">
                            <a:avLst/>
                          </a:prstGeom>
                          <a:noFill/>
                          <a:ln>
                            <a:noFill/>
                            <a:prstDash/>
                          </a:ln>
                        </pic:spPr>
                      </pic:pic>
                    </a:graphicData>
                  </a:graphic>
                </wp:inline>
              </w:drawing>
            </w:r>
          </w:p>
          <w:p w14:paraId="0DB9750F" w14:textId="77777777" w:rsidR="00564B6C" w:rsidRDefault="00000000">
            <w:pPr>
              <w:pStyle w:val="Lgende"/>
              <w:jc w:val="center"/>
            </w:pPr>
            <w:r>
              <w:t xml:space="preserve">Figure </w:t>
            </w:r>
            <w:proofErr w:type="gramStart"/>
            <w:r>
              <w:t>1:</w:t>
            </w:r>
            <w:proofErr w:type="gramEnd"/>
            <w:r>
              <w:t xml:space="preserve"> Informations recueillies par </w:t>
            </w:r>
            <w:proofErr w:type="spellStart"/>
            <w: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CC6FE2" w14:textId="77777777" w:rsidR="00564B6C" w:rsidRDefault="00000000">
            <w:pPr>
              <w:keepNext/>
              <w:spacing w:after="0" w:line="240" w:lineRule="auto"/>
            </w:pPr>
            <w:r>
              <w:rPr>
                <w:noProof/>
              </w:rPr>
              <w:drawing>
                <wp:inline distT="0" distB="0" distL="0" distR="0" wp14:anchorId="5C559778" wp14:editId="5AA0CDA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96113" cy="3536140"/>
                          </a:xfrm>
                          <a:prstGeom prst="rect">
                            <a:avLst/>
                          </a:prstGeom>
                          <a:noFill/>
                          <a:ln>
                            <a:noFill/>
                            <a:prstDash/>
                          </a:ln>
                        </pic:spPr>
                      </pic:pic>
                    </a:graphicData>
                  </a:graphic>
                </wp:inline>
              </w:drawing>
            </w:r>
          </w:p>
          <w:p w14:paraId="23ECE3C1" w14:textId="77777777" w:rsidR="00564B6C" w:rsidRDefault="00000000">
            <w:pPr>
              <w:pStyle w:val="Lgende"/>
              <w:jc w:val="center"/>
            </w:pPr>
            <w:r>
              <w:t xml:space="preserve">Figure </w:t>
            </w:r>
            <w:proofErr w:type="gramStart"/>
            <w:r>
              <w:t>2:</w:t>
            </w:r>
            <w:proofErr w:type="gramEnd"/>
            <w:r>
              <w:t xml:space="preserve"> Informations recueillies par </w:t>
            </w:r>
            <w:proofErr w:type="spellStart"/>
            <w:r>
              <w:t>Wappalyzer</w:t>
            </w:r>
            <w:proofErr w:type="spellEnd"/>
          </w:p>
          <w:p w14:paraId="51EA34DC" w14:textId="77777777" w:rsidR="00564B6C" w:rsidRDefault="00564B6C">
            <w:pPr>
              <w:spacing w:after="0" w:line="240" w:lineRule="auto"/>
            </w:pPr>
          </w:p>
        </w:tc>
      </w:tr>
    </w:tbl>
    <w:p w14:paraId="0EAD5901" w14:textId="77777777" w:rsidR="00564B6C" w:rsidRDefault="00564B6C"/>
    <w:p w14:paraId="2B3C2B8B" w14:textId="77777777" w:rsidR="00564B6C" w:rsidRDefault="00000000">
      <w:pPr>
        <w:numPr>
          <w:ilvl w:val="0"/>
          <w:numId w:val="11"/>
        </w:numPr>
      </w:pPr>
      <w:r>
        <w:rPr>
          <w:b/>
          <w:bCs/>
        </w:rPr>
        <w:t>Performances</w:t>
      </w:r>
      <w:r>
        <w:t xml:space="preserve"> : </w:t>
      </w:r>
    </w:p>
    <w:p w14:paraId="3E5F4578" w14:textId="77777777" w:rsidR="00564B6C" w:rsidRDefault="00000000">
      <w:pPr>
        <w:ind w:left="720"/>
        <w:jc w:val="both"/>
      </w:pPr>
      <w:r>
        <w:t xml:space="preserve">Un Speed Index en dessous de </w:t>
      </w:r>
      <w:r>
        <w:rPr>
          <w:b/>
          <w:bCs/>
        </w:rPr>
        <w:t>4 s</w:t>
      </w:r>
      <w:r>
        <w:t xml:space="preserve"> est considéré comme bon. Toutefois, une amélioration à 2,5 s ou moins serait idéale pour une meilleure fluidité perçue.</w:t>
      </w:r>
    </w:p>
    <w:p w14:paraId="67F8DB7E" w14:textId="77777777" w:rsidR="00564B6C" w:rsidRDefault="00000000">
      <w:pPr>
        <w:ind w:left="720"/>
        <w:jc w:val="both"/>
      </w:pPr>
      <w:r>
        <w:t xml:space="preserve">Un </w:t>
      </w:r>
      <w:proofErr w:type="spellStart"/>
      <w:r>
        <w:t>Largest</w:t>
      </w:r>
      <w:proofErr w:type="spellEnd"/>
      <w:r>
        <w:t xml:space="preserve"> </w:t>
      </w:r>
      <w:proofErr w:type="spellStart"/>
      <w:r>
        <w:t>Contentful</w:t>
      </w:r>
      <w:proofErr w:type="spellEnd"/>
      <w:r>
        <w:t xml:space="preserve"> Paint (LCP) sous les </w:t>
      </w:r>
      <w:r>
        <w:rPr>
          <w:b/>
          <w:bCs/>
        </w:rPr>
        <w:t>2,5 s</w:t>
      </w:r>
      <w:r>
        <w:t xml:space="preserve"> est excellent ; ici, il est légèrement au-dessus, indiquant un besoin potentiel d’optimisation du rendu principal.</w:t>
      </w:r>
    </w:p>
    <w:p w14:paraId="510954E0" w14:textId="77777777" w:rsidR="00564B6C" w:rsidRDefault="00000000">
      <w:pPr>
        <w:keepNext/>
        <w:ind w:left="708"/>
        <w:jc w:val="both"/>
      </w:pPr>
      <w:r>
        <w:t xml:space="preserve">Le score de </w:t>
      </w:r>
      <w:r>
        <w:rPr>
          <w:b/>
          <w:bCs/>
        </w:rPr>
        <w:t>81</w:t>
      </w:r>
      <w:r>
        <w:t xml:space="preserve"> pour les bonnes pratiques est satisfaisant mais indique que certaines optimisations peuvent être apportées.</w:t>
      </w:r>
    </w:p>
    <w:p w14:paraId="6E0A08FD" w14:textId="77777777" w:rsidR="00564B6C" w:rsidRDefault="00000000">
      <w:pPr>
        <w:ind w:left="720"/>
        <w:jc w:val="both"/>
      </w:pPr>
      <w:r>
        <w:t xml:space="preserve">Le score de performances de </w:t>
      </w:r>
      <w:r>
        <w:rPr>
          <w:b/>
          <w:bCs/>
        </w:rPr>
        <w:t>55</w:t>
      </w:r>
      <w: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564B6C" w14:paraId="6C28652A" w14:textId="77777777">
        <w:tblPrEx>
          <w:tblCellMar>
            <w:top w:w="0" w:type="dxa"/>
            <w:bottom w:w="0" w:type="dxa"/>
          </w:tblCellMar>
        </w:tblPrEx>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7B62B" w14:textId="77777777" w:rsidR="00564B6C" w:rsidRDefault="00000000">
            <w:pPr>
              <w:keepNext/>
              <w:spacing w:after="0" w:line="240" w:lineRule="auto"/>
            </w:pPr>
            <w:r>
              <w:rPr>
                <w:noProof/>
              </w:rPr>
              <w:lastRenderedPageBreak/>
              <w:drawing>
                <wp:inline distT="0" distB="0" distL="0" distR="0" wp14:anchorId="4AE694D9" wp14:editId="0AE91C61">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1952628"/>
                          </a:xfrm>
                          <a:prstGeom prst="rect">
                            <a:avLst/>
                          </a:prstGeom>
                          <a:noFill/>
                          <a:ln>
                            <a:noFill/>
                            <a:prstDash/>
                          </a:ln>
                        </pic:spPr>
                      </pic:pic>
                    </a:graphicData>
                  </a:graphic>
                </wp:inline>
              </w:drawing>
            </w:r>
          </w:p>
          <w:p w14:paraId="4CE44498" w14:textId="77777777" w:rsidR="00564B6C" w:rsidRDefault="00000000">
            <w:pPr>
              <w:pStyle w:val="Lgende"/>
              <w:jc w:val="center"/>
            </w:pPr>
            <w:r>
              <w:t xml:space="preserve">Figure </w:t>
            </w:r>
            <w:proofErr w:type="gramStart"/>
            <w:r>
              <w:t>4:</w:t>
            </w:r>
            <w:proofErr w:type="gramEnd"/>
            <w:r>
              <w:t xml:space="preserve"> Performances obtenues par </w:t>
            </w:r>
            <w:proofErr w:type="spellStart"/>
            <w:r>
              <w:t>Lighthouse</w:t>
            </w:r>
            <w:proofErr w:type="spellEnd"/>
            <w:r>
              <w:t xml:space="preserve"> (version desktop)</w:t>
            </w:r>
          </w:p>
        </w:tc>
      </w:tr>
      <w:tr w:rsidR="00564B6C" w14:paraId="09E1D85D" w14:textId="77777777">
        <w:tblPrEx>
          <w:tblCellMar>
            <w:top w:w="0" w:type="dxa"/>
            <w:bottom w:w="0" w:type="dxa"/>
          </w:tblCellMar>
        </w:tblPrEx>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BDF650" w14:textId="77777777" w:rsidR="00564B6C" w:rsidRDefault="00000000">
            <w:pPr>
              <w:keepNext/>
              <w:spacing w:after="0" w:line="240" w:lineRule="auto"/>
              <w:jc w:val="center"/>
            </w:pPr>
            <w:r>
              <w:rPr>
                <w:noProof/>
              </w:rPr>
              <w:drawing>
                <wp:inline distT="0" distB="0" distL="0" distR="0" wp14:anchorId="2BF27D05" wp14:editId="10B3031C">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333116"/>
                          </a:xfrm>
                          <a:prstGeom prst="rect">
                            <a:avLst/>
                          </a:prstGeom>
                          <a:noFill/>
                          <a:ln>
                            <a:noFill/>
                            <a:prstDash/>
                          </a:ln>
                        </pic:spPr>
                      </pic:pic>
                    </a:graphicData>
                  </a:graphic>
                </wp:inline>
              </w:drawing>
            </w:r>
          </w:p>
          <w:p w14:paraId="669F5737" w14:textId="77777777" w:rsidR="00564B6C" w:rsidRDefault="00000000">
            <w:pPr>
              <w:pStyle w:val="Lgende"/>
              <w:jc w:val="center"/>
            </w:pPr>
            <w:r>
              <w:t xml:space="preserve">Figure </w:t>
            </w:r>
            <w:proofErr w:type="gramStart"/>
            <w:r>
              <w:t>5:</w:t>
            </w:r>
            <w:proofErr w:type="gramEnd"/>
            <w:r>
              <w:t xml:space="preserve"> Performances obtenues par </w:t>
            </w:r>
            <w:proofErr w:type="spellStart"/>
            <w:r>
              <w:t>Lighthouse</w:t>
            </w:r>
            <w:proofErr w:type="spellEnd"/>
            <w:r>
              <w:t xml:space="preserve"> (version desktop)</w:t>
            </w:r>
          </w:p>
        </w:tc>
      </w:tr>
    </w:tbl>
    <w:p w14:paraId="3836132B" w14:textId="77777777" w:rsidR="00564B6C" w:rsidRDefault="00564B6C">
      <w:pPr>
        <w:ind w:left="720"/>
      </w:pPr>
    </w:p>
    <w:p w14:paraId="0D8A38FB" w14:textId="77777777" w:rsidR="00564B6C" w:rsidRDefault="00000000">
      <w:pPr>
        <w:numPr>
          <w:ilvl w:val="0"/>
          <w:numId w:val="11"/>
        </w:numPr>
      </w:pPr>
      <w:r>
        <w:rPr>
          <w:b/>
          <w:bCs/>
        </w:rPr>
        <w:t>Responsive et mobile</w:t>
      </w:r>
      <w: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4F7DA98B" w14:textId="77777777">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B8BF4B" w14:textId="77777777" w:rsidR="00564B6C" w:rsidRDefault="00000000">
            <w:pPr>
              <w:keepNext/>
              <w:spacing w:after="0" w:line="240" w:lineRule="auto"/>
              <w:jc w:val="center"/>
            </w:pPr>
            <w:r>
              <w:rPr>
                <w:noProof/>
              </w:rPr>
              <w:lastRenderedPageBreak/>
              <w:drawing>
                <wp:inline distT="0" distB="0" distL="0" distR="0" wp14:anchorId="3E8AF7ED" wp14:editId="7456261F">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54020" cy="5799325"/>
                          </a:xfrm>
                          <a:prstGeom prst="rect">
                            <a:avLst/>
                          </a:prstGeom>
                          <a:noFill/>
                          <a:ln>
                            <a:noFill/>
                            <a:prstDash/>
                          </a:ln>
                        </pic:spPr>
                      </pic:pic>
                    </a:graphicData>
                  </a:graphic>
                </wp:inline>
              </w:drawing>
            </w:r>
          </w:p>
          <w:p w14:paraId="6C8F4602" w14:textId="77777777" w:rsidR="00564B6C" w:rsidRDefault="00000000">
            <w:pPr>
              <w:pStyle w:val="Lgende"/>
              <w:jc w:val="center"/>
            </w:pPr>
            <w:r>
              <w:t xml:space="preserve">Figure </w:t>
            </w:r>
            <w:proofErr w:type="gramStart"/>
            <w:r>
              <w:t>6:</w:t>
            </w:r>
            <w:proofErr w:type="gramEnd"/>
            <w:r>
              <w:t xml:space="preserve"> Vue sur </w:t>
            </w:r>
            <w:proofErr w:type="spellStart"/>
            <w:r>
              <w:t>Iphone</w:t>
            </w:r>
            <w:proofErr w:type="spellEnd"/>
            <w:r>
              <w:t xml:space="preserve"> SE (375 x 667)</w:t>
            </w:r>
          </w:p>
        </w:tc>
      </w:tr>
    </w:tbl>
    <w:p w14:paraId="22DE2C37" w14:textId="77777777" w:rsidR="00564B6C" w:rsidRDefault="00564B6C">
      <w:pPr>
        <w:ind w:left="720"/>
      </w:pP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4278CF99" w14:textId="77777777">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2F0FA" w14:textId="77777777" w:rsidR="00564B6C" w:rsidRDefault="00000000">
            <w:pPr>
              <w:keepNext/>
              <w:spacing w:after="0" w:line="240" w:lineRule="auto"/>
              <w:jc w:val="center"/>
            </w:pPr>
            <w:r>
              <w:rPr>
                <w:noProof/>
              </w:rPr>
              <w:lastRenderedPageBreak/>
              <w:drawing>
                <wp:inline distT="0" distB="0" distL="0" distR="0" wp14:anchorId="28016A1A" wp14:editId="6D2781F0">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14">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48F38D19" w14:textId="1A015225" w:rsidR="00564B6C" w:rsidRDefault="00000000">
            <w:pPr>
              <w:pStyle w:val="Lgende"/>
              <w:jc w:val="center"/>
            </w:pPr>
            <w:r>
              <w:t xml:space="preserve">Figure </w:t>
            </w:r>
            <w:proofErr w:type="gramStart"/>
            <w:r>
              <w:t>7:</w:t>
            </w:r>
            <w:proofErr w:type="gramEnd"/>
            <w:r>
              <w:t xml:space="preserve"> Vue sur </w:t>
            </w:r>
            <w:proofErr w:type="spellStart"/>
            <w:r>
              <w:t>Ip</w:t>
            </w:r>
            <w:r w:rsidR="00520AD0">
              <w:t>ad</w:t>
            </w:r>
            <w:proofErr w:type="spellEnd"/>
            <w:r>
              <w:t xml:space="preserve"> Pro (1024 x 1366)</w:t>
            </w:r>
          </w:p>
        </w:tc>
      </w:tr>
    </w:tbl>
    <w:p w14:paraId="2FC1006B" w14:textId="77777777" w:rsidR="00564B6C" w:rsidRDefault="00564B6C">
      <w:pPr>
        <w:ind w:left="720"/>
      </w:pP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07738FEF" w14:textId="77777777">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9C890" w14:textId="77777777" w:rsidR="00564B6C" w:rsidRDefault="00000000">
            <w:pPr>
              <w:keepNext/>
              <w:spacing w:after="0" w:line="240" w:lineRule="auto"/>
              <w:jc w:val="center"/>
            </w:pPr>
            <w:r>
              <w:rPr>
                <w:noProof/>
              </w:rPr>
              <w:drawing>
                <wp:inline distT="0" distB="0" distL="0" distR="0" wp14:anchorId="71A41BB7" wp14:editId="3FC81F5C">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8961" cy="2777599"/>
                          </a:xfrm>
                          <a:prstGeom prst="rect">
                            <a:avLst/>
                          </a:prstGeom>
                          <a:noFill/>
                          <a:ln>
                            <a:noFill/>
                            <a:prstDash/>
                          </a:ln>
                        </pic:spPr>
                      </pic:pic>
                    </a:graphicData>
                  </a:graphic>
                </wp:inline>
              </w:drawing>
            </w:r>
          </w:p>
          <w:p w14:paraId="35CFFEED" w14:textId="77777777" w:rsidR="00564B6C" w:rsidRDefault="00000000">
            <w:pPr>
              <w:pStyle w:val="Lgende"/>
              <w:jc w:val="center"/>
            </w:pPr>
            <w:r>
              <w:t xml:space="preserve">Figure </w:t>
            </w:r>
            <w:proofErr w:type="gramStart"/>
            <w:r>
              <w:t>8:</w:t>
            </w:r>
            <w:proofErr w:type="gramEnd"/>
            <w:r>
              <w:t xml:space="preserve"> Performances obtenues par </w:t>
            </w:r>
            <w:proofErr w:type="spellStart"/>
            <w:r>
              <w:t>Lighthouse</w:t>
            </w:r>
            <w:proofErr w:type="spellEnd"/>
            <w:r>
              <w:t xml:space="preserve"> (version mobile)</w:t>
            </w:r>
          </w:p>
        </w:tc>
      </w:tr>
    </w:tbl>
    <w:p w14:paraId="77658263" w14:textId="77777777" w:rsidR="00564B6C" w:rsidRDefault="00564B6C">
      <w:pPr>
        <w:ind w:left="720"/>
      </w:pPr>
    </w:p>
    <w:p w14:paraId="0C480382" w14:textId="77777777" w:rsidR="00564B6C" w:rsidRDefault="00000000">
      <w:pPr>
        <w:ind w:left="720"/>
        <w:rPr>
          <w:b/>
          <w:bCs/>
        </w:rPr>
      </w:pPr>
      <w:r>
        <w:rPr>
          <w:b/>
          <w:bCs/>
        </w:rPr>
        <w:t>Analyse des indicateurs</w:t>
      </w:r>
    </w:p>
    <w:p w14:paraId="41BB494D" w14:textId="77777777" w:rsidR="00564B6C" w:rsidRDefault="00000000">
      <w:pPr>
        <w:numPr>
          <w:ilvl w:val="0"/>
          <w:numId w:val="12"/>
        </w:numPr>
        <w:tabs>
          <w:tab w:val="left" w:pos="-1416"/>
          <w:tab w:val="left" w:pos="-1068"/>
        </w:tabs>
      </w:pPr>
      <w:r>
        <w:rPr>
          <w:b/>
          <w:bCs/>
        </w:rPr>
        <w:lastRenderedPageBreak/>
        <w:t>Performances (43 - Faible)</w:t>
      </w:r>
      <w:r>
        <w:t xml:space="preserve"> </w:t>
      </w:r>
      <w:r>
        <w:br/>
        <w:t>Temps de chargement lent, scripts bloquants, images non optimisées.</w:t>
      </w:r>
    </w:p>
    <w:p w14:paraId="48F7D5DB" w14:textId="77777777" w:rsidR="00564B6C" w:rsidRDefault="00000000">
      <w:pPr>
        <w:numPr>
          <w:ilvl w:val="0"/>
          <w:numId w:val="12"/>
        </w:numPr>
        <w:tabs>
          <w:tab w:val="left" w:pos="-1416"/>
          <w:tab w:val="left" w:pos="-1068"/>
        </w:tabs>
      </w:pPr>
      <w:r>
        <w:rPr>
          <w:b/>
          <w:bCs/>
        </w:rPr>
        <w:t>Accessibilité (86 - Bon)</w:t>
      </w:r>
      <w:r>
        <w:t xml:space="preserve"> </w:t>
      </w:r>
      <w:r>
        <w:br/>
        <w:t>Bonne gestion des contrastes, navigation fluide.</w:t>
      </w:r>
    </w:p>
    <w:p w14:paraId="66D405F4" w14:textId="77777777" w:rsidR="00564B6C" w:rsidRDefault="00000000">
      <w:pPr>
        <w:numPr>
          <w:ilvl w:val="0"/>
          <w:numId w:val="12"/>
        </w:numPr>
        <w:tabs>
          <w:tab w:val="left" w:pos="-1416"/>
          <w:tab w:val="left" w:pos="-1068"/>
        </w:tabs>
      </w:pPr>
      <w:r>
        <w:rPr>
          <w:b/>
          <w:bCs/>
        </w:rPr>
        <w:t>Bonnes pratiques (79 - Correct)</w:t>
      </w:r>
      <w:r>
        <w:t xml:space="preserve"> </w:t>
      </w:r>
      <w:r>
        <w:br/>
        <w:t>Sécurisation HTTPS OK, compatibilité mobile correcte.</w:t>
      </w:r>
    </w:p>
    <w:p w14:paraId="6EF541D9" w14:textId="77777777" w:rsidR="00564B6C" w:rsidRDefault="00000000">
      <w:pPr>
        <w:numPr>
          <w:ilvl w:val="0"/>
          <w:numId w:val="12"/>
        </w:numPr>
        <w:tabs>
          <w:tab w:val="left" w:pos="-1416"/>
          <w:tab w:val="left" w:pos="-1068"/>
        </w:tabs>
      </w:pPr>
      <w:r>
        <w:rPr>
          <w:b/>
          <w:bCs/>
        </w:rPr>
        <w:t>SEO (92 - Excellent)</w:t>
      </w:r>
      <w:r>
        <w:t xml:space="preserve"> </w:t>
      </w:r>
      <w:r>
        <w:br/>
        <w:t xml:space="preserve">Bonne structure </w:t>
      </w:r>
      <w:proofErr w:type="spellStart"/>
      <w:r>
        <w:t>Hn</w:t>
      </w:r>
      <w:proofErr w:type="spellEnd"/>
      <w:r>
        <w:t xml:space="preserve">, </w:t>
      </w:r>
      <w:proofErr w:type="spellStart"/>
      <w:r>
        <w:t>sitemap</w:t>
      </w:r>
      <w:proofErr w:type="spellEnd"/>
      <w:r>
        <w:t xml:space="preserve"> et robots.txt optimisés.</w:t>
      </w:r>
    </w:p>
    <w:p w14:paraId="51EC045D" w14:textId="77777777" w:rsidR="00564B6C" w:rsidRDefault="00000000">
      <w:pPr>
        <w:rPr>
          <w:b/>
          <w:bCs/>
        </w:rPr>
      </w:pPr>
      <w:r>
        <w:rPr>
          <w:b/>
          <w:bCs/>
        </w:rPr>
        <w:t>Audit « Green IT »</w:t>
      </w:r>
    </w:p>
    <w:p w14:paraId="6670383A" w14:textId="77777777" w:rsidR="00564B6C" w:rsidRDefault="00000000">
      <w:r>
        <w:rPr>
          <w:b/>
          <w:bCs/>
        </w:rPr>
        <w:t>Outils à utiliser</w:t>
      </w:r>
      <w:r>
        <w:t xml:space="preserve"> : </w:t>
      </w:r>
      <w:proofErr w:type="spellStart"/>
      <w:r>
        <w:t>GreenIT</w:t>
      </w:r>
      <w:proofErr w:type="spellEnd"/>
      <w:r>
        <w:t xml:space="preserve"> </w:t>
      </w:r>
      <w:proofErr w:type="spellStart"/>
      <w:r>
        <w:t>Analysis</w:t>
      </w:r>
      <w:proofErr w:type="spellEnd"/>
      <w:r>
        <w:t xml:space="preserve">, </w:t>
      </w:r>
      <w:proofErr w:type="spellStart"/>
      <w:r>
        <w:t>GTmetrix</w:t>
      </w:r>
      <w:proofErr w:type="spellEnd"/>
      <w:r>
        <w:t xml:space="preserve">, </w:t>
      </w:r>
      <w:proofErr w:type="spellStart"/>
      <w:r>
        <w:t>PageSpeed</w:t>
      </w:r>
      <w:proofErr w:type="spellEnd"/>
      <w:r>
        <w:t xml:space="preserve"> Insights</w:t>
      </w:r>
    </w:p>
    <w:p w14:paraId="7A29FE1B" w14:textId="77777777" w:rsidR="00564B6C" w:rsidRDefault="00000000">
      <w:pPr>
        <w:numPr>
          <w:ilvl w:val="0"/>
          <w:numId w:val="13"/>
        </w:numPr>
      </w:pPr>
      <w:r>
        <w:rPr>
          <w:b/>
          <w:bCs/>
        </w:rPr>
        <w:t>Minification CSS/JS</w:t>
      </w:r>
      <w:r>
        <w:t xml:space="preserve"> : Présente, bonne optimisation.</w:t>
      </w:r>
    </w:p>
    <w:p w14:paraId="3806475F" w14:textId="77777777" w:rsidR="00564B6C" w:rsidRDefault="00000000">
      <w:pPr>
        <w:numPr>
          <w:ilvl w:val="0"/>
          <w:numId w:val="13"/>
        </w:numPr>
      </w:pPr>
      <w:r>
        <w:rPr>
          <w:b/>
          <w:bCs/>
        </w:rPr>
        <w:t>Images optimisées</w:t>
      </w:r>
      <w:r>
        <w:t xml:space="preserve"> : Recalculées en fonction de la résolution de l’écran.</w:t>
      </w:r>
    </w:p>
    <w:p w14:paraId="63ECE133" w14:textId="77777777" w:rsidR="00564B6C" w:rsidRDefault="00000000">
      <w:pPr>
        <w:numPr>
          <w:ilvl w:val="0"/>
          <w:numId w:val="13"/>
        </w:numPr>
      </w:pPr>
      <w:r>
        <w:rPr>
          <w:b/>
          <w:bCs/>
        </w:rPr>
        <w:t>Requêtes serveur</w:t>
      </w:r>
      <w:r>
        <w:t xml:space="preserve"> : Nombre élevé dû à l’usage de nombreuses API tierces.</w:t>
      </w:r>
    </w:p>
    <w:p w14:paraId="11884BA1" w14:textId="77777777" w:rsidR="00564B6C" w:rsidRDefault="00000000">
      <w:pPr>
        <w:numPr>
          <w:ilvl w:val="0"/>
          <w:numId w:val="13"/>
        </w:numPr>
      </w:pPr>
      <w:r>
        <w:rPr>
          <w:b/>
          <w:bCs/>
        </w:rPr>
        <w:t>Utilisation de plugins</w:t>
      </w:r>
      <w:r>
        <w:t xml:space="preserve"> : Modules intégrés pour l'e-commerce, plugins limités.</w:t>
      </w:r>
    </w:p>
    <w:p w14:paraId="34CA1AC2" w14:textId="77777777" w:rsidR="00564B6C" w:rsidRDefault="00000000">
      <w:pPr>
        <w:numPr>
          <w:ilvl w:val="0"/>
          <w:numId w:val="13"/>
        </w:numPr>
      </w:pPr>
      <w:proofErr w:type="spellStart"/>
      <w:r>
        <w:rPr>
          <w:b/>
          <w:bCs/>
        </w:rPr>
        <w:t>Print</w:t>
      </w:r>
      <w:proofErr w:type="spellEnd"/>
      <w:r>
        <w:rPr>
          <w:b/>
          <w:bCs/>
        </w:rPr>
        <w:t xml:space="preserve"> CSS</w:t>
      </w:r>
      <w:r>
        <w:t xml:space="preserve"> : Non implémenté.</w:t>
      </w:r>
    </w:p>
    <w:p w14:paraId="487151F4" w14:textId="77777777" w:rsidR="00564B6C" w:rsidRDefault="00000000">
      <w:pPr>
        <w:numPr>
          <w:ilvl w:val="0"/>
          <w:numId w:val="13"/>
        </w:numPr>
      </w:pPr>
      <w:r>
        <w:rPr>
          <w:b/>
          <w:bCs/>
        </w:rPr>
        <w:t>Typographie</w:t>
      </w:r>
      <w: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62"/>
      </w:tblGrid>
      <w:tr w:rsidR="00564B6C" w14:paraId="3AA6A9BA" w14:textId="77777777">
        <w:tblPrEx>
          <w:tblCellMar>
            <w:top w:w="0" w:type="dxa"/>
            <w:bottom w:w="0" w:type="dxa"/>
          </w:tblCellMar>
        </w:tblPrEx>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61D070" w14:textId="77777777" w:rsidR="00564B6C" w:rsidRDefault="00000000">
            <w:pPr>
              <w:keepNext/>
              <w:spacing w:after="0" w:line="240" w:lineRule="auto"/>
              <w:jc w:val="center"/>
            </w:pPr>
            <w:r>
              <w:rPr>
                <w:noProof/>
              </w:rPr>
              <w:lastRenderedPageBreak/>
              <w:drawing>
                <wp:inline distT="0" distB="0" distL="0" distR="0" wp14:anchorId="7B67EB34" wp14:editId="5CB7217A">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25736" cy="5401251"/>
                          </a:xfrm>
                          <a:prstGeom prst="rect">
                            <a:avLst/>
                          </a:prstGeom>
                          <a:noFill/>
                          <a:ln>
                            <a:noFill/>
                            <a:prstDash/>
                          </a:ln>
                        </pic:spPr>
                      </pic:pic>
                    </a:graphicData>
                  </a:graphic>
                </wp:inline>
              </w:drawing>
            </w:r>
          </w:p>
          <w:p w14:paraId="49862783" w14:textId="77777777" w:rsidR="00564B6C" w:rsidRDefault="00000000">
            <w:pPr>
              <w:pStyle w:val="Lgende"/>
              <w:jc w:val="center"/>
            </w:pPr>
            <w:r>
              <w:t xml:space="preserve">Figure </w:t>
            </w:r>
            <w:proofErr w:type="gramStart"/>
            <w:r>
              <w:t>9:</w:t>
            </w:r>
            <w:proofErr w:type="gramEnd"/>
            <w:r>
              <w:t xml:space="preserve"> Rapport rédigé grâce à </w:t>
            </w:r>
            <w:proofErr w:type="spellStart"/>
            <w:r>
              <w:t>GreenIT-Analysis</w:t>
            </w:r>
            <w:proofErr w:type="spellEnd"/>
          </w:p>
        </w:tc>
      </w:tr>
    </w:tbl>
    <w:p w14:paraId="26CA15F2" w14:textId="77777777" w:rsidR="00564B6C" w:rsidRDefault="00564B6C"/>
    <w:p w14:paraId="31B8A26E" w14:textId="77777777" w:rsidR="00564B6C" w:rsidRDefault="00000000">
      <w:pPr>
        <w:rPr>
          <w:b/>
          <w:bCs/>
        </w:rPr>
      </w:pPr>
      <w:r>
        <w:rPr>
          <w:b/>
          <w:bCs/>
        </w:rPr>
        <w:t>Analyse des Résultats Green IT</w:t>
      </w:r>
    </w:p>
    <w:p w14:paraId="133C34AC" w14:textId="77777777" w:rsidR="00564B6C" w:rsidRDefault="00000000">
      <w:pPr>
        <w:numPr>
          <w:ilvl w:val="0"/>
          <w:numId w:val="14"/>
        </w:numPr>
      </w:pPr>
      <w:proofErr w:type="spellStart"/>
      <w:r>
        <w:rPr>
          <w:b/>
          <w:bCs/>
        </w:rPr>
        <w:t>EcoIndex</w:t>
      </w:r>
      <w:proofErr w:type="spellEnd"/>
      <w:r>
        <w:rPr>
          <w:b/>
          <w:bCs/>
        </w:rPr>
        <w:t xml:space="preserve"> (51.67 - Moyen)</w:t>
      </w:r>
      <w:r>
        <w:br/>
        <w:t>Impact environnemental modéré. Peut-être optimisé en réduisant les ressources inutiles.</w:t>
      </w:r>
    </w:p>
    <w:p w14:paraId="07BD74BE" w14:textId="77777777" w:rsidR="00564B6C" w:rsidRDefault="00000000">
      <w:pPr>
        <w:numPr>
          <w:ilvl w:val="0"/>
          <w:numId w:val="14"/>
        </w:numPr>
      </w:pPr>
      <w:r>
        <w:rPr>
          <w:b/>
          <w:bCs/>
        </w:rPr>
        <w:t xml:space="preserve">Consommation d'eau (2.95 cl) </w:t>
      </w:r>
      <w:r>
        <w:br/>
        <w:t>Faible consommation d’eau, bon point pour l’empreinte écologique.</w:t>
      </w:r>
    </w:p>
    <w:p w14:paraId="0A3450BA" w14:textId="77777777" w:rsidR="00564B6C" w:rsidRDefault="00000000">
      <w:pPr>
        <w:numPr>
          <w:ilvl w:val="0"/>
          <w:numId w:val="14"/>
        </w:numPr>
      </w:pPr>
      <w:r>
        <w:rPr>
          <w:b/>
          <w:bCs/>
        </w:rPr>
        <w:t xml:space="preserve">Émissions de CO2 (1.97 </w:t>
      </w:r>
      <w:proofErr w:type="spellStart"/>
      <w:r>
        <w:rPr>
          <w:b/>
          <w:bCs/>
        </w:rPr>
        <w:t>gCO₂e</w:t>
      </w:r>
      <w:proofErr w:type="spellEnd"/>
      <w:r>
        <w:rPr>
          <w:b/>
          <w:bCs/>
        </w:rPr>
        <w:t xml:space="preserve">) </w:t>
      </w:r>
      <w:r>
        <w:br/>
        <w:t>Émissions carbone acceptables mais pourraient être réduites avec un meilleur cache et des requêtes optimisées.</w:t>
      </w:r>
    </w:p>
    <w:p w14:paraId="1409AFC9" w14:textId="77777777" w:rsidR="00564B6C" w:rsidRDefault="00000000">
      <w:pPr>
        <w:numPr>
          <w:ilvl w:val="0"/>
          <w:numId w:val="14"/>
        </w:numPr>
      </w:pPr>
      <w:r>
        <w:rPr>
          <w:b/>
          <w:bCs/>
        </w:rPr>
        <w:lastRenderedPageBreak/>
        <w:t>Nombre de requêtes (1)</w:t>
      </w:r>
      <w:r>
        <w:br/>
        <w:t>Très bon, peu de sollicitations serveurs, ce qui améliore les performances et réduit l’impact écologique.</w:t>
      </w:r>
    </w:p>
    <w:p w14:paraId="52A97F0C" w14:textId="77777777" w:rsidR="00564B6C" w:rsidRDefault="00000000">
      <w:pPr>
        <w:numPr>
          <w:ilvl w:val="0"/>
          <w:numId w:val="14"/>
        </w:numPr>
      </w:pPr>
      <w:r>
        <w:rPr>
          <w:b/>
          <w:bCs/>
        </w:rPr>
        <w:t>Taille de la page (0 Ko)</w:t>
      </w:r>
      <w:r>
        <w:br/>
        <w:t>Anomalie possible ou page en cache/statique.</w:t>
      </w:r>
    </w:p>
    <w:p w14:paraId="4B7BBEB5" w14:textId="77777777" w:rsidR="00564B6C" w:rsidRDefault="00000000">
      <w:pPr>
        <w:numPr>
          <w:ilvl w:val="0"/>
          <w:numId w:val="14"/>
        </w:numPr>
      </w:pPr>
      <w:r>
        <w:rPr>
          <w:b/>
          <w:bCs/>
        </w:rPr>
        <w:t xml:space="preserve">Taille du DOM (2821 éléments) </w:t>
      </w:r>
      <w:r>
        <w:br/>
        <w:t>DOM un peu volumineux, peut ralentir l'affichage et affecter la performance.</w:t>
      </w:r>
    </w:p>
    <w:p w14:paraId="65500D4E" w14:textId="77777777" w:rsidR="00564B6C" w:rsidRDefault="00564B6C"/>
    <w:p w14:paraId="4B1B4439" w14:textId="77777777" w:rsidR="00564B6C" w:rsidRDefault="00000000">
      <w:pPr>
        <w:rPr>
          <w:b/>
          <w:bCs/>
        </w:rPr>
      </w:pPr>
      <w:r>
        <w:rPr>
          <w:b/>
          <w:bCs/>
        </w:rPr>
        <w:t>Audit SEO</w:t>
      </w:r>
    </w:p>
    <w:p w14:paraId="70152535" w14:textId="77777777" w:rsidR="00564B6C" w:rsidRDefault="00000000">
      <w:r>
        <w:rPr>
          <w:b/>
          <w:bCs/>
        </w:rPr>
        <w:t>Outils à utiliser</w:t>
      </w:r>
      <w:r>
        <w:t xml:space="preserve"> : </w:t>
      </w:r>
      <w:proofErr w:type="spellStart"/>
      <w:r>
        <w:t>SEMrush</w:t>
      </w:r>
      <w:proofErr w:type="spellEnd"/>
      <w:r>
        <w:t xml:space="preserve">, </w:t>
      </w:r>
      <w:proofErr w:type="spellStart"/>
      <w:r>
        <w:t>Screaming</w:t>
      </w:r>
      <w:proofErr w:type="spellEnd"/>
      <w:r>
        <w:t xml:space="preserve"> </w:t>
      </w:r>
      <w:proofErr w:type="spellStart"/>
      <w:r>
        <w:t>Frog</w:t>
      </w:r>
      <w:proofErr w:type="spellEnd"/>
      <w:r>
        <w:t xml:space="preserve">, </w:t>
      </w:r>
      <w:proofErr w:type="spellStart"/>
      <w:r>
        <w:t>Ahrefs</w:t>
      </w:r>
      <w:proofErr w:type="spellEnd"/>
      <w:r>
        <w:t xml:space="preserve">, Google </w:t>
      </w:r>
      <w:proofErr w:type="spellStart"/>
      <w:r>
        <w:t>Search</w:t>
      </w:r>
      <w:proofErr w:type="spellEnd"/>
      <w:r>
        <w:t xml:space="preserve"> Console</w:t>
      </w:r>
    </w:p>
    <w:p w14:paraId="76414EAC" w14:textId="77777777" w:rsidR="00564B6C" w:rsidRDefault="00000000">
      <w:pPr>
        <w:numPr>
          <w:ilvl w:val="0"/>
          <w:numId w:val="15"/>
        </w:numPr>
      </w:pPr>
      <w:r>
        <w:rPr>
          <w:b/>
          <w:bCs/>
        </w:rPr>
        <w:t>SEO détaillé</w:t>
      </w:r>
      <w:r>
        <w:t xml:space="preserve"> : Bonne optimisation des balises </w:t>
      </w:r>
      <w:proofErr w:type="spellStart"/>
      <w:r>
        <w:t>Hn</w:t>
      </w:r>
      <w:proofErr w:type="spellEnd"/>
      <w:r>
        <w:t xml:space="preserve">, </w:t>
      </w:r>
      <w:proofErr w:type="spellStart"/>
      <w:r>
        <w:t>meta</w:t>
      </w:r>
      <w:proofErr w:type="spellEnd"/>
      <w:r>
        <w:t xml:space="preserve"> descriptions bien structurées, </w:t>
      </w:r>
      <w:proofErr w:type="spellStart"/>
      <w:r>
        <w:t>sitemap</w:t>
      </w:r>
      <w:proofErr w:type="spellEnd"/>
      <w: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6465241D" w14:textId="77777777">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41665" w14:textId="77777777" w:rsidR="00564B6C" w:rsidRDefault="00000000">
            <w:pPr>
              <w:keepNext/>
              <w:spacing w:after="0" w:line="240" w:lineRule="auto"/>
            </w:pPr>
            <w:r>
              <w:rPr>
                <w:noProof/>
              </w:rPr>
              <w:drawing>
                <wp:inline distT="0" distB="0" distL="0" distR="0" wp14:anchorId="788C1B43" wp14:editId="31FEC04B">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22980" cy="2999698"/>
                          </a:xfrm>
                          <a:prstGeom prst="rect">
                            <a:avLst/>
                          </a:prstGeom>
                          <a:noFill/>
                          <a:ln>
                            <a:noFill/>
                            <a:prstDash/>
                          </a:ln>
                        </pic:spPr>
                      </pic:pic>
                    </a:graphicData>
                  </a:graphic>
                </wp:inline>
              </w:drawing>
            </w:r>
          </w:p>
          <w:p w14:paraId="7A8BE88B" w14:textId="77777777" w:rsidR="00564B6C" w:rsidRDefault="00000000">
            <w:pPr>
              <w:pStyle w:val="Lgende"/>
              <w:jc w:val="center"/>
            </w:pPr>
            <w:r>
              <w:t xml:space="preserve">Figure </w:t>
            </w:r>
            <w:proofErr w:type="gramStart"/>
            <w:r>
              <w:t>10:</w:t>
            </w:r>
            <w:proofErr w:type="gramEnd"/>
            <w:r>
              <w:t xml:space="preserve"> Titres ajoutés pour SEO (</w:t>
            </w:r>
            <w:proofErr w:type="spellStart"/>
            <w:r>
              <w:t>Screaming</w:t>
            </w:r>
            <w:proofErr w:type="spellEnd"/>
            <w:r>
              <w:t xml:space="preserve"> </w:t>
            </w:r>
            <w:proofErr w:type="spellStart"/>
            <w:r>
              <w:t>Frog</w:t>
            </w:r>
            <w:proofErr w:type="spellEnd"/>
            <w:r>
              <w:t>)</w:t>
            </w:r>
          </w:p>
        </w:tc>
      </w:tr>
    </w:tbl>
    <w:p w14:paraId="1727640C" w14:textId="77777777" w:rsidR="00564B6C" w:rsidRDefault="00564B6C">
      <w:pPr>
        <w:ind w:left="720"/>
      </w:pPr>
    </w:p>
    <w:tbl>
      <w:tblPr>
        <w:tblW w:w="10269" w:type="dxa"/>
        <w:tblInd w:w="-572" w:type="dxa"/>
        <w:tblCellMar>
          <w:left w:w="10" w:type="dxa"/>
          <w:right w:w="10" w:type="dxa"/>
        </w:tblCellMar>
        <w:tblLook w:val="04A0" w:firstRow="1" w:lastRow="0" w:firstColumn="1" w:lastColumn="0" w:noHBand="0" w:noVBand="1"/>
      </w:tblPr>
      <w:tblGrid>
        <w:gridCol w:w="10536"/>
      </w:tblGrid>
      <w:tr w:rsidR="00564B6C" w14:paraId="1418ABC6" w14:textId="77777777">
        <w:tblPrEx>
          <w:tblCellMar>
            <w:top w:w="0" w:type="dxa"/>
            <w:bottom w:w="0" w:type="dxa"/>
          </w:tblCellMar>
        </w:tblPrEx>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5EF55" w14:textId="77777777" w:rsidR="00564B6C" w:rsidRDefault="00000000">
            <w:pPr>
              <w:keepNext/>
              <w:spacing w:after="0" w:line="240" w:lineRule="auto"/>
            </w:pPr>
            <w:r>
              <w:rPr>
                <w:noProof/>
              </w:rPr>
              <w:lastRenderedPageBreak/>
              <w:drawing>
                <wp:inline distT="0" distB="0" distL="0" distR="0" wp14:anchorId="1523C6E7" wp14:editId="1892549A">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8219" cy="3310923"/>
                          </a:xfrm>
                          <a:prstGeom prst="rect">
                            <a:avLst/>
                          </a:prstGeom>
                          <a:noFill/>
                          <a:ln>
                            <a:noFill/>
                            <a:prstDash/>
                          </a:ln>
                        </pic:spPr>
                      </pic:pic>
                    </a:graphicData>
                  </a:graphic>
                </wp:inline>
              </w:drawing>
            </w:r>
          </w:p>
          <w:p w14:paraId="792B7AF3" w14:textId="77777777" w:rsidR="00564B6C" w:rsidRDefault="00000000">
            <w:pPr>
              <w:pStyle w:val="Lgende"/>
              <w:jc w:val="center"/>
            </w:pPr>
            <w:r>
              <w:t xml:space="preserve">Figure </w:t>
            </w:r>
            <w:proofErr w:type="gramStart"/>
            <w:r>
              <w:t>11:</w:t>
            </w:r>
            <w:proofErr w:type="gramEnd"/>
            <w:r>
              <w:t xml:space="preserve"> Listes des descriptions ajoutées pour SEO (</w:t>
            </w:r>
            <w:proofErr w:type="spellStart"/>
            <w:r>
              <w:t>Screaming</w:t>
            </w:r>
            <w:proofErr w:type="spellEnd"/>
            <w:r>
              <w:t xml:space="preserve"> </w:t>
            </w:r>
            <w:proofErr w:type="spellStart"/>
            <w:r>
              <w:t>Frog</w:t>
            </w:r>
            <w:proofErr w:type="spellEnd"/>
            <w:r>
              <w:t>)</w:t>
            </w:r>
          </w:p>
        </w:tc>
      </w:tr>
    </w:tbl>
    <w:p w14:paraId="11828933"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209"/>
      </w:tblGrid>
      <w:tr w:rsidR="00564B6C" w14:paraId="0B2010D5" w14:textId="77777777">
        <w:tblPrEx>
          <w:tblCellMar>
            <w:top w:w="0" w:type="dxa"/>
            <w:bottom w:w="0" w:type="dxa"/>
          </w:tblCellMar>
        </w:tblPrEx>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1AD4" w14:textId="77777777" w:rsidR="00564B6C" w:rsidRDefault="00000000">
            <w:pPr>
              <w:keepNext/>
              <w:spacing w:after="0" w:line="240" w:lineRule="auto"/>
            </w:pPr>
            <w:r>
              <w:rPr>
                <w:noProof/>
              </w:rPr>
              <w:drawing>
                <wp:inline distT="0" distB="0" distL="0" distR="0" wp14:anchorId="40C452C4" wp14:editId="46A7F33B">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981078" cy="2346268"/>
                          </a:xfrm>
                          <a:prstGeom prst="rect">
                            <a:avLst/>
                          </a:prstGeom>
                          <a:noFill/>
                          <a:ln>
                            <a:noFill/>
                            <a:prstDash/>
                          </a:ln>
                        </pic:spPr>
                      </pic:pic>
                    </a:graphicData>
                  </a:graphic>
                </wp:inline>
              </w:drawing>
            </w:r>
          </w:p>
          <w:p w14:paraId="4BD024C9" w14:textId="77777777" w:rsidR="00564B6C" w:rsidRDefault="00000000">
            <w:pPr>
              <w:pStyle w:val="Lgende"/>
              <w:jc w:val="center"/>
            </w:pPr>
            <w:r>
              <w:t xml:space="preserve">Figure </w:t>
            </w:r>
            <w:proofErr w:type="gramStart"/>
            <w:r>
              <w:t>12:</w:t>
            </w:r>
            <w:proofErr w:type="gramEnd"/>
            <w:r>
              <w:t xml:space="preserve"> Liste des mots utilisés (</w:t>
            </w:r>
            <w:proofErr w:type="spellStart"/>
            <w:r>
              <w:t>Screaming</w:t>
            </w:r>
            <w:proofErr w:type="spellEnd"/>
            <w:r>
              <w:t xml:space="preserve"> </w:t>
            </w:r>
            <w:proofErr w:type="spellStart"/>
            <w:r>
              <w:t>Frog</w:t>
            </w:r>
            <w:proofErr w:type="spellEnd"/>
            <w:r>
              <w:t>)</w:t>
            </w:r>
          </w:p>
        </w:tc>
      </w:tr>
    </w:tbl>
    <w:p w14:paraId="68327EBD"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286"/>
      </w:tblGrid>
      <w:tr w:rsidR="00564B6C" w14:paraId="2377E8F1" w14:textId="77777777">
        <w:tblPrEx>
          <w:tblCellMar>
            <w:top w:w="0" w:type="dxa"/>
            <w:bottom w:w="0" w:type="dxa"/>
          </w:tblCellMar>
        </w:tblPrEx>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4FDCF" w14:textId="77777777" w:rsidR="00564B6C" w:rsidRDefault="00000000">
            <w:pPr>
              <w:keepNext/>
              <w:spacing w:after="0" w:line="240" w:lineRule="auto"/>
            </w:pPr>
            <w:r>
              <w:rPr>
                <w:noProof/>
              </w:rPr>
              <w:lastRenderedPageBreak/>
              <w:drawing>
                <wp:inline distT="0" distB="0" distL="0" distR="0" wp14:anchorId="342B09F5" wp14:editId="7229C894">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026725" cy="2385614"/>
                          </a:xfrm>
                          <a:prstGeom prst="rect">
                            <a:avLst/>
                          </a:prstGeom>
                          <a:noFill/>
                          <a:ln>
                            <a:noFill/>
                            <a:prstDash/>
                          </a:ln>
                        </pic:spPr>
                      </pic:pic>
                    </a:graphicData>
                  </a:graphic>
                </wp:inline>
              </w:drawing>
            </w:r>
          </w:p>
          <w:p w14:paraId="2FF9F6A5" w14:textId="77777777" w:rsidR="00564B6C" w:rsidRDefault="00000000">
            <w:pPr>
              <w:pStyle w:val="Lgende"/>
              <w:jc w:val="center"/>
            </w:pPr>
            <w:r>
              <w:t xml:space="preserve">Figure </w:t>
            </w:r>
            <w:proofErr w:type="gramStart"/>
            <w:r>
              <w:t>13:</w:t>
            </w:r>
            <w:proofErr w:type="gramEnd"/>
            <w:r>
              <w:t xml:space="preserve"> Liste des balises H1 utilisées (</w:t>
            </w:r>
            <w:proofErr w:type="spellStart"/>
            <w:r>
              <w:t>Screaming</w:t>
            </w:r>
            <w:proofErr w:type="spellEnd"/>
            <w:r>
              <w:t xml:space="preserve"> </w:t>
            </w:r>
            <w:proofErr w:type="spellStart"/>
            <w:r>
              <w:t>Frog</w:t>
            </w:r>
            <w:proofErr w:type="spellEnd"/>
            <w:r>
              <w:t>)</w:t>
            </w:r>
          </w:p>
        </w:tc>
      </w:tr>
    </w:tbl>
    <w:p w14:paraId="4A302697"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322"/>
      </w:tblGrid>
      <w:tr w:rsidR="00564B6C" w14:paraId="2664E571" w14:textId="77777777">
        <w:tblPrEx>
          <w:tblCellMar>
            <w:top w:w="0" w:type="dxa"/>
            <w:bottom w:w="0" w:type="dxa"/>
          </w:tblCellMar>
        </w:tblPrEx>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453BCF" w14:textId="77777777" w:rsidR="00564B6C" w:rsidRDefault="00000000">
            <w:pPr>
              <w:keepNext/>
              <w:spacing w:after="0" w:line="240" w:lineRule="auto"/>
              <w:jc w:val="center"/>
            </w:pPr>
            <w:r>
              <w:rPr>
                <w:noProof/>
              </w:rPr>
              <w:drawing>
                <wp:inline distT="0" distB="0" distL="0" distR="0" wp14:anchorId="4800C808" wp14:editId="6106B4E5">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052831" cy="2367271"/>
                          </a:xfrm>
                          <a:prstGeom prst="rect">
                            <a:avLst/>
                          </a:prstGeom>
                          <a:noFill/>
                          <a:ln>
                            <a:noFill/>
                            <a:prstDash/>
                          </a:ln>
                        </pic:spPr>
                      </pic:pic>
                    </a:graphicData>
                  </a:graphic>
                </wp:inline>
              </w:drawing>
            </w:r>
          </w:p>
          <w:p w14:paraId="5F143C94" w14:textId="77777777" w:rsidR="00564B6C" w:rsidRDefault="00000000">
            <w:pPr>
              <w:pStyle w:val="Lgende"/>
              <w:jc w:val="center"/>
            </w:pPr>
            <w:r>
              <w:t xml:space="preserve">Figure </w:t>
            </w:r>
            <w:proofErr w:type="gramStart"/>
            <w:r>
              <w:t>14:</w:t>
            </w:r>
            <w:proofErr w:type="gramEnd"/>
            <w:r>
              <w:t xml:space="preserve"> Liste des balises H2 utilisées (</w:t>
            </w:r>
            <w:proofErr w:type="spellStart"/>
            <w:r>
              <w:t>Screaming</w:t>
            </w:r>
            <w:proofErr w:type="spellEnd"/>
            <w:r>
              <w:t xml:space="preserve"> </w:t>
            </w:r>
            <w:proofErr w:type="spellStart"/>
            <w:r>
              <w:t>Frog</w:t>
            </w:r>
            <w:proofErr w:type="spellEnd"/>
            <w:r>
              <w:t>)</w:t>
            </w:r>
          </w:p>
        </w:tc>
      </w:tr>
    </w:tbl>
    <w:p w14:paraId="07C2D434"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235"/>
      </w:tblGrid>
      <w:tr w:rsidR="00564B6C" w14:paraId="7C30A70F" w14:textId="77777777">
        <w:tblPrEx>
          <w:tblCellMar>
            <w:top w:w="0" w:type="dxa"/>
            <w:bottom w:w="0" w:type="dxa"/>
          </w:tblCellMar>
        </w:tblPrEx>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3928D" w14:textId="77777777" w:rsidR="00564B6C" w:rsidRDefault="00000000">
            <w:pPr>
              <w:keepNext/>
              <w:spacing w:after="0" w:line="240" w:lineRule="auto"/>
            </w:pPr>
            <w:r>
              <w:rPr>
                <w:noProof/>
              </w:rPr>
              <w:drawing>
                <wp:inline distT="0" distB="0" distL="0" distR="0" wp14:anchorId="595694CC" wp14:editId="69974D9E">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997619" cy="2347968"/>
                          </a:xfrm>
                          <a:prstGeom prst="rect">
                            <a:avLst/>
                          </a:prstGeom>
                          <a:noFill/>
                          <a:ln>
                            <a:noFill/>
                            <a:prstDash/>
                          </a:ln>
                        </pic:spPr>
                      </pic:pic>
                    </a:graphicData>
                  </a:graphic>
                </wp:inline>
              </w:drawing>
            </w:r>
          </w:p>
          <w:p w14:paraId="192A05E3" w14:textId="77777777" w:rsidR="00564B6C" w:rsidRDefault="00000000">
            <w:pPr>
              <w:pStyle w:val="Lgende"/>
              <w:jc w:val="center"/>
            </w:pPr>
            <w:r>
              <w:t xml:space="preserve">Figure </w:t>
            </w:r>
            <w:proofErr w:type="gramStart"/>
            <w:r>
              <w:t>15:</w:t>
            </w:r>
            <w:proofErr w:type="gramEnd"/>
            <w:r>
              <w:t xml:space="preserve"> </w:t>
            </w:r>
            <w:proofErr w:type="spellStart"/>
            <w:r>
              <w:t>Sitemaps</w:t>
            </w:r>
            <w:proofErr w:type="spellEnd"/>
            <w:r>
              <w:t xml:space="preserve"> (</w:t>
            </w:r>
            <w:proofErr w:type="spellStart"/>
            <w:r>
              <w:t>Screaming</w:t>
            </w:r>
            <w:proofErr w:type="spellEnd"/>
            <w:r>
              <w:t xml:space="preserve"> </w:t>
            </w:r>
            <w:proofErr w:type="spellStart"/>
            <w:r>
              <w:t>Frog</w:t>
            </w:r>
            <w:proofErr w:type="spellEnd"/>
            <w:r>
              <w:t>)</w:t>
            </w:r>
          </w:p>
        </w:tc>
      </w:tr>
    </w:tbl>
    <w:p w14:paraId="7185E33B" w14:textId="77777777" w:rsidR="00564B6C" w:rsidRDefault="00564B6C">
      <w:pPr>
        <w:ind w:left="720"/>
      </w:pP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224224A9" w14:textId="77777777">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B4725" w14:textId="77777777" w:rsidR="00564B6C" w:rsidRDefault="00000000">
            <w:pPr>
              <w:keepNext/>
              <w:spacing w:after="0" w:line="240" w:lineRule="auto"/>
            </w:pPr>
            <w:r>
              <w:rPr>
                <w:noProof/>
              </w:rPr>
              <w:lastRenderedPageBreak/>
              <w:drawing>
                <wp:inline distT="0" distB="0" distL="0" distR="0" wp14:anchorId="6C899BBC" wp14:editId="7628665E">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580387"/>
                          </a:xfrm>
                          <a:prstGeom prst="rect">
                            <a:avLst/>
                          </a:prstGeom>
                          <a:noFill/>
                          <a:ln>
                            <a:noFill/>
                            <a:prstDash/>
                          </a:ln>
                        </pic:spPr>
                      </pic:pic>
                    </a:graphicData>
                  </a:graphic>
                </wp:inline>
              </w:drawing>
            </w:r>
          </w:p>
          <w:p w14:paraId="069521E6" w14:textId="77777777" w:rsidR="00564B6C" w:rsidRDefault="00000000">
            <w:pPr>
              <w:pStyle w:val="Lgende"/>
              <w:jc w:val="center"/>
            </w:pPr>
            <w:r>
              <w:t xml:space="preserve">Figure </w:t>
            </w:r>
            <w:proofErr w:type="gramStart"/>
            <w:r>
              <w:t>16:</w:t>
            </w:r>
            <w:proofErr w:type="gramEnd"/>
            <w:r>
              <w:t xml:space="preserve"> Présence de Robots.txt</w:t>
            </w:r>
          </w:p>
        </w:tc>
      </w:tr>
    </w:tbl>
    <w:p w14:paraId="5E853265" w14:textId="77777777" w:rsidR="00564B6C" w:rsidRDefault="00564B6C">
      <w:pPr>
        <w:ind w:left="720"/>
      </w:pPr>
    </w:p>
    <w:p w14:paraId="36EB4613" w14:textId="77777777" w:rsidR="00564B6C" w:rsidRDefault="00564B6C">
      <w:pPr>
        <w:ind w:left="720"/>
      </w:pPr>
    </w:p>
    <w:p w14:paraId="7AEC2AA1" w14:textId="77777777" w:rsidR="00564B6C" w:rsidRDefault="00564B6C">
      <w:pPr>
        <w:ind w:left="720"/>
      </w:pPr>
    </w:p>
    <w:p w14:paraId="512C59A0" w14:textId="77777777" w:rsidR="00564B6C" w:rsidRDefault="00000000">
      <w:pPr>
        <w:numPr>
          <w:ilvl w:val="0"/>
          <w:numId w:val="15"/>
        </w:numPr>
      </w:pPr>
      <w:r>
        <w:rPr>
          <w:b/>
          <w:bCs/>
        </w:rPr>
        <w:t>SEA et publicité</w:t>
      </w:r>
      <w:r>
        <w:t xml:space="preserve"> : Campagnes Google </w:t>
      </w:r>
      <w:proofErr w:type="spellStart"/>
      <w:r>
        <w:t>Ads</w:t>
      </w:r>
      <w:proofErr w:type="spellEnd"/>
      <w:r>
        <w:t xml:space="preserve"> et </w:t>
      </w:r>
      <w:proofErr w:type="spellStart"/>
      <w:r>
        <w:t>retargeting</w:t>
      </w:r>
      <w:proofErr w:type="spellEnd"/>
      <w: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564B6C" w14:paraId="0A835C4F" w14:textId="77777777">
        <w:tblPrEx>
          <w:tblCellMar>
            <w:top w:w="0" w:type="dxa"/>
            <w:bottom w:w="0" w:type="dxa"/>
          </w:tblCellMar>
        </w:tblPrEx>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721C6" w14:textId="77777777" w:rsidR="00564B6C" w:rsidRDefault="00000000">
            <w:pPr>
              <w:keepNext/>
              <w:spacing w:after="0" w:line="240" w:lineRule="auto"/>
            </w:pPr>
            <w:r>
              <w:rPr>
                <w:noProof/>
              </w:rPr>
              <w:drawing>
                <wp:inline distT="0" distB="0" distL="0" distR="0" wp14:anchorId="06EC13B8" wp14:editId="29BD3F27">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931039"/>
                          </a:xfrm>
                          <a:prstGeom prst="rect">
                            <a:avLst/>
                          </a:prstGeom>
                          <a:noFill/>
                          <a:ln>
                            <a:noFill/>
                            <a:prstDash/>
                          </a:ln>
                        </pic:spPr>
                      </pic:pic>
                    </a:graphicData>
                  </a:graphic>
                </wp:inline>
              </w:drawing>
            </w:r>
          </w:p>
          <w:p w14:paraId="4E5769D1" w14:textId="77777777" w:rsidR="00564B6C" w:rsidRDefault="00000000">
            <w:pPr>
              <w:pStyle w:val="Lgende"/>
              <w:jc w:val="center"/>
            </w:pPr>
            <w:r>
              <w:t xml:space="preserve">Figure </w:t>
            </w:r>
            <w:proofErr w:type="gramStart"/>
            <w:r>
              <w:t>17:</w:t>
            </w:r>
            <w:proofErr w:type="gramEnd"/>
            <w:r>
              <w:t xml:space="preserve"> SEA bien présente (Sponsoring actif)</w:t>
            </w:r>
          </w:p>
        </w:tc>
      </w:tr>
      <w:tr w:rsidR="00564B6C" w14:paraId="5F4B2EBA" w14:textId="77777777">
        <w:tblPrEx>
          <w:tblCellMar>
            <w:top w:w="0" w:type="dxa"/>
            <w:bottom w:w="0" w:type="dxa"/>
          </w:tblCellMar>
        </w:tblPrEx>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8ECF5" w14:textId="77777777" w:rsidR="00564B6C" w:rsidRDefault="00000000">
            <w:pPr>
              <w:keepNext/>
              <w:spacing w:after="0" w:line="240" w:lineRule="auto"/>
              <w:jc w:val="center"/>
            </w:pPr>
            <w:r>
              <w:rPr>
                <w:noProof/>
              </w:rPr>
              <w:drawing>
                <wp:inline distT="0" distB="0" distL="0" distR="0" wp14:anchorId="5C2C95AE" wp14:editId="35771E3C">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25131" cy="3003383"/>
                          </a:xfrm>
                          <a:prstGeom prst="rect">
                            <a:avLst/>
                          </a:prstGeom>
                          <a:noFill/>
                          <a:ln>
                            <a:noFill/>
                            <a:prstDash/>
                          </a:ln>
                        </pic:spPr>
                      </pic:pic>
                    </a:graphicData>
                  </a:graphic>
                </wp:inline>
              </w:drawing>
            </w:r>
          </w:p>
          <w:p w14:paraId="76275DEC" w14:textId="77777777" w:rsidR="00564B6C" w:rsidRDefault="00000000">
            <w:pPr>
              <w:pStyle w:val="Lgende"/>
              <w:jc w:val="center"/>
            </w:pPr>
            <w:r>
              <w:t xml:space="preserve">Figure </w:t>
            </w:r>
            <w:proofErr w:type="gramStart"/>
            <w:r>
              <w:t>18:</w:t>
            </w:r>
            <w:proofErr w:type="gramEnd"/>
            <w:r>
              <w:t xml:space="preserve"> Présence Google </w:t>
            </w:r>
            <w:proofErr w:type="spellStart"/>
            <w:r>
              <w:t>analytics</w:t>
            </w:r>
            <w:proofErr w:type="spellEnd"/>
          </w:p>
        </w:tc>
      </w:tr>
    </w:tbl>
    <w:p w14:paraId="624C897C" w14:textId="77777777" w:rsidR="00564B6C" w:rsidRDefault="00564B6C">
      <w:pPr>
        <w:ind w:left="720"/>
      </w:pPr>
    </w:p>
    <w:p w14:paraId="2D4333D0" w14:textId="77777777" w:rsidR="00564B6C" w:rsidRDefault="00000000">
      <w:pPr>
        <w:numPr>
          <w:ilvl w:val="0"/>
          <w:numId w:val="15"/>
        </w:numPr>
      </w:pPr>
      <w:r>
        <w:rPr>
          <w:b/>
          <w:bCs/>
        </w:rPr>
        <w:t>Partenariats</w:t>
      </w:r>
      <w:r>
        <w:t xml:space="preserve"> : </w:t>
      </w:r>
    </w:p>
    <w:p w14:paraId="06277D45" w14:textId="77777777" w:rsidR="00564B6C" w:rsidRDefault="00000000">
      <w:r>
        <w:rPr>
          <w:b/>
          <w:bCs/>
        </w:rPr>
        <w:t>1. Partenariats Culturels et Institutionnels :</w:t>
      </w:r>
    </w:p>
    <w:p w14:paraId="33FD7737" w14:textId="77777777" w:rsidR="00564B6C" w:rsidRDefault="00000000">
      <w:pPr>
        <w:numPr>
          <w:ilvl w:val="0"/>
          <w:numId w:val="16"/>
        </w:numPr>
      </w:pPr>
      <w:r>
        <w:rPr>
          <w:b/>
          <w:bCs/>
        </w:rPr>
        <w:lastRenderedPageBreak/>
        <w:t>Musée du Louvre</w:t>
      </w:r>
      <w: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4D5128A7" w14:textId="77777777">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D346D5" w14:textId="77777777" w:rsidR="00564B6C" w:rsidRDefault="00000000">
            <w:pPr>
              <w:spacing w:after="0" w:line="240" w:lineRule="auto"/>
            </w:pPr>
            <w:r>
              <w:rPr>
                <w:noProof/>
              </w:rPr>
              <w:drawing>
                <wp:inline distT="0" distB="0" distL="0" distR="0" wp14:anchorId="35CFBE76" wp14:editId="7DCA8676">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269485"/>
                          </a:xfrm>
                          <a:prstGeom prst="rect">
                            <a:avLst/>
                          </a:prstGeom>
                          <a:noFill/>
                          <a:ln>
                            <a:noFill/>
                            <a:prstDash/>
                          </a:ln>
                        </pic:spPr>
                      </pic:pic>
                    </a:graphicData>
                  </a:graphic>
                </wp:inline>
              </w:drawing>
            </w:r>
          </w:p>
        </w:tc>
      </w:tr>
    </w:tbl>
    <w:p w14:paraId="3D916F40" w14:textId="77777777" w:rsidR="00564B6C" w:rsidRDefault="00564B6C"/>
    <w:p w14:paraId="0F65C943" w14:textId="77777777" w:rsidR="00564B6C" w:rsidRDefault="00000000">
      <w:r>
        <w:rPr>
          <w:b/>
          <w:bCs/>
        </w:rPr>
        <w:t>2. Collaborations avec des Influenceurs et des Chefs :</w:t>
      </w:r>
    </w:p>
    <w:p w14:paraId="4EE6CF1A" w14:textId="77777777" w:rsidR="00564B6C" w:rsidRDefault="00000000">
      <w:pPr>
        <w:numPr>
          <w:ilvl w:val="0"/>
          <w:numId w:val="17"/>
        </w:numPr>
      </w:pPr>
      <w:r>
        <w:rPr>
          <w:b/>
          <w:bCs/>
        </w:rPr>
        <w:t xml:space="preserve">Claire </w:t>
      </w:r>
      <w:proofErr w:type="spellStart"/>
      <w:r>
        <w:rPr>
          <w:b/>
          <w:bCs/>
        </w:rPr>
        <w:t>Heitzler</w:t>
      </w:r>
      <w:proofErr w:type="spellEnd"/>
      <w: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8702"/>
      </w:tblGrid>
      <w:tr w:rsidR="00564B6C" w14:paraId="3AE2A60A" w14:textId="77777777">
        <w:tblPrEx>
          <w:tblCellMar>
            <w:top w:w="0" w:type="dxa"/>
            <w:bottom w:w="0" w:type="dxa"/>
          </w:tblCellMar>
        </w:tblPrEx>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40864" w14:textId="77777777" w:rsidR="00564B6C" w:rsidRDefault="00000000">
            <w:pPr>
              <w:spacing w:after="0" w:line="240" w:lineRule="auto"/>
            </w:pPr>
            <w:r>
              <w:rPr>
                <w:noProof/>
              </w:rPr>
              <w:drawing>
                <wp:inline distT="0" distB="0" distL="0" distR="0" wp14:anchorId="5D9555A6" wp14:editId="4503BA04">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97454"/>
                          </a:xfrm>
                          <a:prstGeom prst="rect">
                            <a:avLst/>
                          </a:prstGeom>
                          <a:noFill/>
                          <a:ln>
                            <a:noFill/>
                            <a:prstDash/>
                          </a:ln>
                        </pic:spPr>
                      </pic:pic>
                    </a:graphicData>
                  </a:graphic>
                </wp:inline>
              </w:drawing>
            </w:r>
          </w:p>
        </w:tc>
      </w:tr>
    </w:tbl>
    <w:p w14:paraId="2408B2F0" w14:textId="77777777" w:rsidR="00564B6C" w:rsidRDefault="00564B6C">
      <w:pPr>
        <w:ind w:left="360"/>
      </w:pPr>
    </w:p>
    <w:p w14:paraId="7CC56AD7" w14:textId="77777777" w:rsidR="00564B6C" w:rsidRDefault="00000000">
      <w:r>
        <w:rPr>
          <w:b/>
          <w:bCs/>
        </w:rPr>
        <w:t>3. Initiatives de Marketing d'Influence :</w:t>
      </w:r>
    </w:p>
    <w:p w14:paraId="3CA0A926" w14:textId="77777777" w:rsidR="00564B6C" w:rsidRDefault="00000000">
      <w:pPr>
        <w:numPr>
          <w:ilvl w:val="0"/>
          <w:numId w:val="18"/>
        </w:numPr>
      </w:pPr>
      <w:r>
        <w:rPr>
          <w:b/>
          <w:bCs/>
        </w:rPr>
        <w:t>Campagne Détox Balinaise</w:t>
      </w:r>
      <w: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564B6C" w14:paraId="008D2EAF" w14:textId="77777777">
        <w:tblPrEx>
          <w:tblCellMar>
            <w:top w:w="0" w:type="dxa"/>
            <w:bottom w:w="0" w:type="dxa"/>
          </w:tblCellMar>
        </w:tblPrEx>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85F822" w14:textId="77777777" w:rsidR="00564B6C" w:rsidRDefault="00000000">
            <w:pPr>
              <w:spacing w:after="0" w:line="240" w:lineRule="auto"/>
            </w:pPr>
            <w:r>
              <w:rPr>
                <w:noProof/>
              </w:rPr>
              <w:lastRenderedPageBreak/>
              <w:drawing>
                <wp:inline distT="0" distB="0" distL="0" distR="0" wp14:anchorId="3B03F6D5" wp14:editId="222118E1">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66989" cy="3431203"/>
                          </a:xfrm>
                          <a:prstGeom prst="rect">
                            <a:avLst/>
                          </a:prstGeom>
                          <a:noFill/>
                          <a:ln>
                            <a:noFill/>
                            <a:prstDash/>
                          </a:ln>
                        </pic:spPr>
                      </pic:pic>
                    </a:graphicData>
                  </a:graphic>
                </wp:inline>
              </w:drawing>
            </w:r>
          </w:p>
        </w:tc>
      </w:tr>
    </w:tbl>
    <w:p w14:paraId="4344ACA4" w14:textId="77777777" w:rsidR="00564B6C" w:rsidRDefault="00564B6C">
      <w:pPr>
        <w:ind w:left="360"/>
      </w:pPr>
    </w:p>
    <w:p w14:paraId="3C9FEAD8" w14:textId="77777777" w:rsidR="00564B6C" w:rsidRDefault="00000000">
      <w:r>
        <w:rPr>
          <w:b/>
          <w:bCs/>
        </w:rPr>
        <w:t>4. Événements Expérientiels avec les Influenceurs :</w:t>
      </w:r>
    </w:p>
    <w:p w14:paraId="5E01288C" w14:textId="77777777" w:rsidR="00564B6C" w:rsidRDefault="00000000">
      <w:pPr>
        <w:numPr>
          <w:ilvl w:val="0"/>
          <w:numId w:val="19"/>
        </w:numPr>
      </w:pPr>
      <w:r>
        <w:rPr>
          <w:b/>
          <w:bCs/>
        </w:rPr>
        <w:t>La Forêt des Thés</w:t>
      </w:r>
      <w: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062"/>
      </w:tblGrid>
      <w:tr w:rsidR="00564B6C" w14:paraId="01989FD1" w14:textId="77777777">
        <w:tblPrEx>
          <w:tblCellMar>
            <w:top w:w="0" w:type="dxa"/>
            <w:bottom w:w="0" w:type="dxa"/>
          </w:tblCellMar>
        </w:tblPrEx>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D7905" w14:textId="77777777" w:rsidR="00564B6C" w:rsidRDefault="00000000">
            <w:pPr>
              <w:spacing w:after="0" w:line="240" w:lineRule="auto"/>
            </w:pPr>
            <w:r>
              <w:rPr>
                <w:noProof/>
              </w:rPr>
              <w:drawing>
                <wp:inline distT="0" distB="0" distL="0" distR="0" wp14:anchorId="6AC43EDC" wp14:editId="05AC76EF">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139436"/>
                          </a:xfrm>
                          <a:prstGeom prst="rect">
                            <a:avLst/>
                          </a:prstGeom>
                          <a:noFill/>
                          <a:ln>
                            <a:noFill/>
                            <a:prstDash/>
                          </a:ln>
                        </pic:spPr>
                      </pic:pic>
                    </a:graphicData>
                  </a:graphic>
                </wp:inline>
              </w:drawing>
            </w:r>
          </w:p>
        </w:tc>
      </w:tr>
    </w:tbl>
    <w:p w14:paraId="5737D716" w14:textId="77777777" w:rsidR="00564B6C" w:rsidRDefault="00564B6C"/>
    <w:p w14:paraId="14434FBF" w14:textId="77777777" w:rsidR="00564B6C" w:rsidRDefault="00000000">
      <w:r>
        <w:lastRenderedPageBreak/>
        <w:t>Ces collaborations démontrent l'engagement de Palais des Thés à s'associer avec des partenaires partageant des valeurs communes, renforçant ainsi sa présence et son image de marque à travers des initiatives culturelles, culinaires et digitales.</w:t>
      </w:r>
    </w:p>
    <w:p w14:paraId="75570EC7" w14:textId="77777777" w:rsidR="00564B6C" w:rsidRDefault="00564B6C"/>
    <w:p w14:paraId="27DED192" w14:textId="77777777" w:rsidR="00564B6C" w:rsidRDefault="00000000">
      <w:pPr>
        <w:numPr>
          <w:ilvl w:val="0"/>
          <w:numId w:val="15"/>
        </w:numPr>
      </w:pPr>
      <w:r>
        <w:rPr>
          <w:b/>
          <w:bCs/>
        </w:rPr>
        <w:t>Réseaux sociaux</w:t>
      </w:r>
      <w:r>
        <w:t xml:space="preserve"> : Présence active (Instagram, Facebook, Twitter), fréquence de publication hebdomadaire.</w:t>
      </w:r>
    </w:p>
    <w:p w14:paraId="2A1A8975" w14:textId="77777777" w:rsidR="00564B6C" w:rsidRDefault="00000000">
      <w:r>
        <w:t>​Palais des Thés maintient une présence active sur plusieurs réseaux sociaux, notamment Instagram et Facebook. Voici une analyse de leur activité sur ces plateformes :​</w:t>
      </w:r>
    </w:p>
    <w:p w14:paraId="571828EA" w14:textId="77777777" w:rsidR="00564B6C" w:rsidRDefault="00000000">
      <w:r>
        <w:rPr>
          <w:b/>
          <w:bCs/>
        </w:rPr>
        <w:t>1. Instagram :</w:t>
      </w:r>
    </w:p>
    <w:p w14:paraId="54E689EC" w14:textId="77777777" w:rsidR="00564B6C" w:rsidRDefault="00000000">
      <w:pPr>
        <w:numPr>
          <w:ilvl w:val="0"/>
          <w:numId w:val="20"/>
        </w:numPr>
      </w:pPr>
      <w:r>
        <w:rPr>
          <w:b/>
          <w:bCs/>
        </w:rPr>
        <w:t>Compte principal :</w:t>
      </w:r>
      <w:r>
        <w:t xml:space="preserve"> </w:t>
      </w:r>
      <w:hyperlink r:id="rId30" w:history="1">
        <w:r>
          <w:rPr>
            <w:rStyle w:val="Lienhypertexte"/>
          </w:rPr>
          <w:t>@palaisdesthes</w:t>
        </w:r>
      </w:hyperlink>
      <w:r>
        <w:t>​</w:t>
      </w:r>
    </w:p>
    <w:p w14:paraId="2B4618AC" w14:textId="77777777" w:rsidR="00564B6C" w:rsidRDefault="00000000">
      <w:pPr>
        <w:keepNext/>
      </w:pPr>
      <w:r>
        <w:rPr>
          <w:noProof/>
        </w:rPr>
        <w:drawing>
          <wp:inline distT="0" distB="0" distL="0" distR="0" wp14:anchorId="445B6FCA" wp14:editId="02DC5E5F">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616198"/>
                    </a:xfrm>
                    <a:prstGeom prst="rect">
                      <a:avLst/>
                    </a:prstGeom>
                    <a:noFill/>
                    <a:ln>
                      <a:noFill/>
                      <a:prstDash/>
                    </a:ln>
                  </pic:spPr>
                </pic:pic>
              </a:graphicData>
            </a:graphic>
          </wp:inline>
        </w:drawing>
      </w:r>
    </w:p>
    <w:p w14:paraId="3B2D5494" w14:textId="77777777" w:rsidR="00564B6C" w:rsidRDefault="00000000">
      <w:pPr>
        <w:pStyle w:val="Lgende"/>
        <w:jc w:val="center"/>
      </w:pPr>
      <w:r>
        <w:t xml:space="preserve">Figure </w:t>
      </w:r>
      <w:proofErr w:type="gramStart"/>
      <w:r>
        <w:t>19:</w:t>
      </w:r>
      <w:proofErr w:type="gramEnd"/>
      <w:r>
        <w:t xml:space="preserve"> Présence d'un compte Instagram pour Palais des thés (capture du 23.02.2025)</w:t>
      </w:r>
    </w:p>
    <w:p w14:paraId="5512804A" w14:textId="77777777" w:rsidR="00564B6C" w:rsidRDefault="00000000">
      <w:pPr>
        <w:ind w:left="708"/>
      </w:pPr>
      <w:r>
        <w:rPr>
          <w:b/>
          <w:bCs/>
        </w:rPr>
        <w:t>Analyse des chiffres</w:t>
      </w:r>
      <w:r>
        <w:t xml:space="preserve"> :</w:t>
      </w:r>
    </w:p>
    <w:p w14:paraId="41D07E82" w14:textId="77777777" w:rsidR="00564B6C" w:rsidRDefault="00000000">
      <w:pPr>
        <w:numPr>
          <w:ilvl w:val="0"/>
          <w:numId w:val="21"/>
        </w:numPr>
        <w:tabs>
          <w:tab w:val="left" w:pos="1428"/>
        </w:tabs>
        <w:ind w:left="1428"/>
      </w:pPr>
      <w:r>
        <w:rPr>
          <w:b/>
          <w:bCs/>
        </w:rPr>
        <w:t>1 850 publications</w:t>
      </w:r>
      <w:r>
        <w:t xml:space="preserve"> indiquent une très bonne régularité et richesse en contenu. Une stratégie bien établie sur le long terme.</w:t>
      </w:r>
    </w:p>
    <w:p w14:paraId="76922314" w14:textId="77777777" w:rsidR="00564B6C" w:rsidRDefault="00000000">
      <w:pPr>
        <w:numPr>
          <w:ilvl w:val="0"/>
          <w:numId w:val="21"/>
        </w:numPr>
        <w:tabs>
          <w:tab w:val="left" w:pos="1428"/>
        </w:tabs>
        <w:ind w:left="1428"/>
      </w:pPr>
      <w:r>
        <w:rPr>
          <w:b/>
          <w:bCs/>
        </w:rPr>
        <w:t>142k followers</w:t>
      </w:r>
      <w:r>
        <w:t xml:space="preserve"> révèlent une communauté solide, reflétant une notoriété bien installée.</w:t>
      </w:r>
    </w:p>
    <w:p w14:paraId="5F58BF02" w14:textId="77777777" w:rsidR="00564B6C" w:rsidRDefault="00000000">
      <w:pPr>
        <w:numPr>
          <w:ilvl w:val="0"/>
          <w:numId w:val="21"/>
        </w:numPr>
        <w:tabs>
          <w:tab w:val="left" w:pos="1428"/>
        </w:tabs>
        <w:ind w:left="1428"/>
      </w:pPr>
      <w:r>
        <w:rPr>
          <w:b/>
          <w:bCs/>
        </w:rPr>
        <w:t>88 abonnements</w:t>
      </w:r>
      <w:r>
        <w:t xml:space="preserve"> montrent un positionnement premium, typique des marques qui privilégient l'engagement plutôt qu'un follow-back de masse.</w:t>
      </w:r>
    </w:p>
    <w:p w14:paraId="6AA49C98" w14:textId="77777777" w:rsidR="00564B6C" w:rsidRDefault="00000000">
      <w:pPr>
        <w:numPr>
          <w:ilvl w:val="0"/>
          <w:numId w:val="20"/>
        </w:numPr>
      </w:pPr>
      <w:r>
        <w:rPr>
          <w:b/>
          <w:bCs/>
        </w:rPr>
        <w:t>Contenu :</w:t>
      </w:r>
      <w:r>
        <w:t xml:space="preserve"> Le compte présente des photographies et des vidéos mettant en avant leurs thés, des conseils de préparation, ainsi que des collaborations avec des influenceurs et des institutions culturelles.​</w:t>
      </w:r>
    </w:p>
    <w:p w14:paraId="48187080" w14:textId="77777777" w:rsidR="00564B6C" w:rsidRDefault="00564B6C"/>
    <w:tbl>
      <w:tblPr>
        <w:tblW w:w="9062" w:type="dxa"/>
        <w:tblCellMar>
          <w:left w:w="10" w:type="dxa"/>
          <w:right w:w="10" w:type="dxa"/>
        </w:tblCellMar>
        <w:tblLook w:val="04A0" w:firstRow="1" w:lastRow="0" w:firstColumn="1" w:lastColumn="0" w:noHBand="0" w:noVBand="1"/>
      </w:tblPr>
      <w:tblGrid>
        <w:gridCol w:w="4531"/>
        <w:gridCol w:w="4531"/>
      </w:tblGrid>
      <w:tr w:rsidR="00564B6C" w14:paraId="4FCFD210" w14:textId="77777777">
        <w:tblPrEx>
          <w:tblCellMar>
            <w:top w:w="0" w:type="dxa"/>
            <w:bottom w:w="0" w:type="dxa"/>
          </w:tblCellMar>
        </w:tblPrEx>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0ACF3" w14:textId="77777777" w:rsidR="00564B6C" w:rsidRDefault="00000000">
            <w:pPr>
              <w:keepNext/>
              <w:spacing w:after="0" w:line="240" w:lineRule="auto"/>
            </w:pPr>
            <w:r>
              <w:rPr>
                <w:noProof/>
              </w:rPr>
              <w:lastRenderedPageBreak/>
              <w:drawing>
                <wp:inline distT="0" distB="0" distL="0" distR="0" wp14:anchorId="5B1D08A6" wp14:editId="03E1B39C">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26778" cy="2032628"/>
                          </a:xfrm>
                          <a:prstGeom prst="rect">
                            <a:avLst/>
                          </a:prstGeom>
                          <a:noFill/>
                          <a:ln>
                            <a:noFill/>
                            <a:prstDash/>
                          </a:ln>
                        </pic:spPr>
                      </pic:pic>
                    </a:graphicData>
                  </a:graphic>
                </wp:inline>
              </w:drawing>
            </w:r>
          </w:p>
          <w:p w14:paraId="6B17C6EF" w14:textId="77777777" w:rsidR="00564B6C" w:rsidRDefault="00000000">
            <w:pPr>
              <w:pStyle w:val="Lgende"/>
              <w:jc w:val="center"/>
            </w:pPr>
            <w:r>
              <w:t xml:space="preserve">Figure </w:t>
            </w:r>
            <w:proofErr w:type="gramStart"/>
            <w:r>
              <w:t>20:</w:t>
            </w:r>
            <w:proofErr w:type="gramEnd"/>
            <w:r>
              <w:t xml:space="preserve">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37A4F5" w14:textId="77777777" w:rsidR="00564B6C" w:rsidRDefault="00000000">
            <w:pPr>
              <w:keepNext/>
              <w:spacing w:after="0" w:line="240" w:lineRule="auto"/>
              <w:jc w:val="center"/>
            </w:pPr>
            <w:r>
              <w:rPr>
                <w:noProof/>
              </w:rPr>
              <w:drawing>
                <wp:inline distT="0" distB="0" distL="0" distR="0" wp14:anchorId="04B40FFD" wp14:editId="0AD605C0">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560771" cy="2095777"/>
                          </a:xfrm>
                          <a:prstGeom prst="rect">
                            <a:avLst/>
                          </a:prstGeom>
                          <a:noFill/>
                          <a:ln>
                            <a:noFill/>
                            <a:prstDash/>
                          </a:ln>
                        </pic:spPr>
                      </pic:pic>
                    </a:graphicData>
                  </a:graphic>
                </wp:inline>
              </w:drawing>
            </w:r>
          </w:p>
          <w:p w14:paraId="13BFEE4C" w14:textId="77777777" w:rsidR="00564B6C" w:rsidRDefault="00000000">
            <w:pPr>
              <w:pStyle w:val="Lgende"/>
              <w:jc w:val="center"/>
            </w:pPr>
            <w:r>
              <w:t xml:space="preserve">Figure </w:t>
            </w:r>
            <w:proofErr w:type="gramStart"/>
            <w:r>
              <w:t>21:</w:t>
            </w:r>
            <w:proofErr w:type="gramEnd"/>
            <w:r>
              <w:t xml:space="preserve"> Affichage des indicateurs de cette publication du 23.02.2025</w:t>
            </w:r>
          </w:p>
          <w:p w14:paraId="4525A24A" w14:textId="77777777" w:rsidR="00564B6C" w:rsidRDefault="00564B6C">
            <w:pPr>
              <w:spacing w:after="0" w:line="240" w:lineRule="auto"/>
            </w:pPr>
          </w:p>
        </w:tc>
      </w:tr>
    </w:tbl>
    <w:p w14:paraId="72BAA034" w14:textId="77777777" w:rsidR="00564B6C" w:rsidRDefault="00564B6C"/>
    <w:p w14:paraId="7CA0D669" w14:textId="77777777" w:rsidR="00564B6C" w:rsidRDefault="00000000">
      <w:pPr>
        <w:numPr>
          <w:ilvl w:val="0"/>
          <w:numId w:val="20"/>
        </w:numPr>
      </w:pPr>
      <w:r>
        <w:rPr>
          <w:b/>
          <w:bCs/>
        </w:rPr>
        <w:t>Fréquence de publication :</w:t>
      </w:r>
      <w:r>
        <w:t xml:space="preserve"> Les publications sont régulières, avec plusieurs </w:t>
      </w:r>
      <w:proofErr w:type="spellStart"/>
      <w:r>
        <w:t>posts</w:t>
      </w:r>
      <w:proofErr w:type="spellEnd"/>
      <w:r>
        <w:t xml:space="preserve"> par semaine, reflétant une stratégie de contenu cohérente pour engager leur communauté.</w:t>
      </w:r>
    </w:p>
    <w:p w14:paraId="414E6D29" w14:textId="77777777" w:rsidR="00564B6C" w:rsidRDefault="00000000">
      <w:pPr>
        <w:keepNext/>
        <w:jc w:val="center"/>
      </w:pPr>
      <w:r>
        <w:rPr>
          <w:noProof/>
        </w:rPr>
        <w:drawing>
          <wp:inline distT="0" distB="0" distL="0" distR="0" wp14:anchorId="4FA74A00" wp14:editId="5FCEC521">
            <wp:extent cx="3442917" cy="3854296"/>
            <wp:effectExtent l="0" t="0" r="5133"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42917" cy="3854296"/>
                    </a:xfrm>
                    <a:prstGeom prst="rect">
                      <a:avLst/>
                    </a:prstGeom>
                    <a:noFill/>
                    <a:ln>
                      <a:noFill/>
                      <a:prstDash/>
                    </a:ln>
                  </pic:spPr>
                </pic:pic>
              </a:graphicData>
            </a:graphic>
          </wp:inline>
        </w:drawing>
      </w:r>
    </w:p>
    <w:p w14:paraId="78BE90D6" w14:textId="77777777" w:rsidR="00564B6C" w:rsidRDefault="00000000">
      <w:pPr>
        <w:pStyle w:val="Lgende"/>
        <w:jc w:val="center"/>
      </w:pPr>
      <w:r>
        <w:t xml:space="preserve">Figure </w:t>
      </w:r>
      <w:proofErr w:type="gramStart"/>
      <w:r>
        <w:t>22:</w:t>
      </w:r>
      <w:proofErr w:type="gramEnd"/>
      <w:r>
        <w:t xml:space="preserve"> Liste des publications</w:t>
      </w:r>
    </w:p>
    <w:p w14:paraId="41C764DE" w14:textId="77777777" w:rsidR="00564B6C" w:rsidRDefault="00000000">
      <w:r>
        <w:rPr>
          <w:b/>
          <w:bCs/>
        </w:rPr>
        <w:t>2. Facebook :</w:t>
      </w:r>
    </w:p>
    <w:p w14:paraId="19756DB2" w14:textId="77777777" w:rsidR="00564B6C" w:rsidRDefault="00000000">
      <w:pPr>
        <w:numPr>
          <w:ilvl w:val="0"/>
          <w:numId w:val="22"/>
        </w:numPr>
      </w:pPr>
      <w:r>
        <w:rPr>
          <w:b/>
          <w:bCs/>
        </w:rPr>
        <w:t>Page officielle :</w:t>
      </w:r>
      <w:r>
        <w:t xml:space="preserve"> </w:t>
      </w:r>
      <w:hyperlink r:id="rId35" w:history="1">
        <w:r>
          <w:rPr>
            <w:rStyle w:val="Lienhypertexte"/>
          </w:rPr>
          <w:t>Palais des Thés</w:t>
        </w:r>
      </w:hyperlink>
      <w:r>
        <w:t>​</w:t>
      </w:r>
      <w:hyperlink r:id="rId36" w:history="1">
        <w:r>
          <w:rPr>
            <w:rStyle w:val="Lienhypertexte"/>
          </w:rPr>
          <w:t>Facebook</w:t>
        </w:r>
      </w:hyperlink>
    </w:p>
    <w:p w14:paraId="48FDFF5C" w14:textId="77777777" w:rsidR="00564B6C" w:rsidRDefault="00000000">
      <w:pPr>
        <w:keepNext/>
      </w:pPr>
      <w:r>
        <w:rPr>
          <w:noProof/>
          <w:color w:val="0563C1"/>
          <w:u w:val="single"/>
        </w:rPr>
        <w:lastRenderedPageBreak/>
        <w:drawing>
          <wp:inline distT="0" distB="0" distL="0" distR="0" wp14:anchorId="1A6D68BE" wp14:editId="72580E1F">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103245"/>
                    </a:xfrm>
                    <a:prstGeom prst="rect">
                      <a:avLst/>
                    </a:prstGeom>
                    <a:noFill/>
                    <a:ln>
                      <a:noFill/>
                      <a:prstDash/>
                    </a:ln>
                  </pic:spPr>
                </pic:pic>
              </a:graphicData>
            </a:graphic>
          </wp:inline>
        </w:drawing>
      </w:r>
    </w:p>
    <w:p w14:paraId="533A4104" w14:textId="77777777" w:rsidR="00564B6C" w:rsidRDefault="00000000">
      <w:pPr>
        <w:pStyle w:val="Lgende"/>
        <w:jc w:val="center"/>
      </w:pPr>
      <w:r>
        <w:t xml:space="preserve">Figure </w:t>
      </w:r>
      <w:proofErr w:type="gramStart"/>
      <w:r>
        <w:t>23:</w:t>
      </w:r>
      <w:proofErr w:type="gramEnd"/>
      <w:r>
        <w:t xml:space="preserve"> Présence d'un compte Facebook pour Palais des thés (capture du 23.02.2025)</w:t>
      </w:r>
    </w:p>
    <w:p w14:paraId="7CDD1310" w14:textId="77777777" w:rsidR="00564B6C" w:rsidRDefault="00000000">
      <w:pPr>
        <w:ind w:left="708"/>
      </w:pPr>
      <w:r>
        <w:rPr>
          <w:b/>
          <w:bCs/>
        </w:rPr>
        <w:t>Données clés :</w:t>
      </w:r>
    </w:p>
    <w:p w14:paraId="48313A22" w14:textId="77777777" w:rsidR="00564B6C" w:rsidRDefault="00000000">
      <w:pPr>
        <w:numPr>
          <w:ilvl w:val="0"/>
          <w:numId w:val="23"/>
        </w:numPr>
        <w:tabs>
          <w:tab w:val="left" w:pos="1428"/>
        </w:tabs>
        <w:ind w:left="1428"/>
      </w:pPr>
      <w:r>
        <w:rPr>
          <w:b/>
          <w:bCs/>
        </w:rPr>
        <w:t>175k J’aime</w:t>
      </w:r>
      <w:r>
        <w:t xml:space="preserve"> montrant une forte appréciation et engagement de la communauté.</w:t>
      </w:r>
    </w:p>
    <w:p w14:paraId="239004CB" w14:textId="77777777" w:rsidR="00564B6C" w:rsidRDefault="00000000">
      <w:pPr>
        <w:numPr>
          <w:ilvl w:val="0"/>
          <w:numId w:val="23"/>
        </w:numPr>
        <w:tabs>
          <w:tab w:val="left" w:pos="1428"/>
        </w:tabs>
        <w:ind w:left="1428"/>
      </w:pPr>
      <w:r>
        <w:rPr>
          <w:b/>
          <w:bCs/>
        </w:rPr>
        <w:t>177k Followers</w:t>
      </w:r>
      <w:r>
        <w:t xml:space="preserve"> indiquant une audience légèrement supérieure aux mentions "J’aime", ce qui indique un attrait constant pour le contenu.</w:t>
      </w:r>
    </w:p>
    <w:p w14:paraId="67149C70" w14:textId="77777777" w:rsidR="00564B6C" w:rsidRDefault="00564B6C"/>
    <w:p w14:paraId="1CC25379" w14:textId="77777777" w:rsidR="00564B6C" w:rsidRDefault="00000000">
      <w:pPr>
        <w:numPr>
          <w:ilvl w:val="0"/>
          <w:numId w:val="22"/>
        </w:numPr>
      </w:pPr>
      <w:r>
        <w:rPr>
          <w:b/>
          <w:bCs/>
        </w:rPr>
        <w:t>Contenu :</w:t>
      </w:r>
      <w:r>
        <w:t xml:space="preserve"> La page partage des informations sur les nouveaux produits, des événements, des promotions spéciales, ainsi que des articles liés à l'univers du thé.​</w:t>
      </w:r>
    </w:p>
    <w:p w14:paraId="66091A2D" w14:textId="77777777" w:rsidR="00564B6C" w:rsidRDefault="00000000">
      <w:pPr>
        <w:keepNext/>
        <w:jc w:val="center"/>
      </w:pPr>
      <w:r>
        <w:rPr>
          <w:noProof/>
        </w:rPr>
        <w:lastRenderedPageBreak/>
        <w:drawing>
          <wp:inline distT="0" distB="0" distL="0" distR="0" wp14:anchorId="3722B7F1" wp14:editId="49F77BFB">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45015" cy="3735378"/>
                    </a:xfrm>
                    <a:prstGeom prst="rect">
                      <a:avLst/>
                    </a:prstGeom>
                    <a:noFill/>
                    <a:ln>
                      <a:noFill/>
                      <a:prstDash/>
                    </a:ln>
                  </pic:spPr>
                </pic:pic>
              </a:graphicData>
            </a:graphic>
          </wp:inline>
        </w:drawing>
      </w:r>
    </w:p>
    <w:p w14:paraId="063E2CA8" w14:textId="77777777" w:rsidR="00564B6C" w:rsidRDefault="00000000">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1A43E99F" w14:textId="77777777" w:rsidR="00564B6C" w:rsidRDefault="00000000">
      <w:pPr>
        <w:numPr>
          <w:ilvl w:val="0"/>
          <w:numId w:val="22"/>
        </w:numPr>
      </w:pPr>
      <w:r>
        <w:rPr>
          <w:b/>
          <w:bCs/>
        </w:rPr>
        <w:t>Fréquence de publication :</w:t>
      </w:r>
      <w:r>
        <w:t xml:space="preserve"> Des mises à jour sont effectuées plusieurs fois par semaine, assurant une interaction constante avec leurs abonnés.​</w:t>
      </w:r>
    </w:p>
    <w:p w14:paraId="3A664244" w14:textId="77777777" w:rsidR="00564B6C" w:rsidRDefault="00000000">
      <w:pPr>
        <w:keepNext/>
        <w:ind w:left="360"/>
      </w:pPr>
      <w:r>
        <w:rPr>
          <w:noProof/>
        </w:rPr>
        <w:drawing>
          <wp:inline distT="0" distB="0" distL="0" distR="0" wp14:anchorId="365C2772" wp14:editId="08622366">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61691"/>
                    </a:xfrm>
                    <a:prstGeom prst="rect">
                      <a:avLst/>
                    </a:prstGeom>
                    <a:noFill/>
                    <a:ln>
                      <a:noFill/>
                      <a:prstDash/>
                    </a:ln>
                  </pic:spPr>
                </pic:pic>
              </a:graphicData>
            </a:graphic>
          </wp:inline>
        </w:drawing>
      </w:r>
    </w:p>
    <w:p w14:paraId="00090BD0" w14:textId="77777777" w:rsidR="00564B6C" w:rsidRDefault="00000000">
      <w:pPr>
        <w:pStyle w:val="Lgende"/>
        <w:jc w:val="center"/>
      </w:pPr>
      <w:r>
        <w:t xml:space="preserve">Figure </w:t>
      </w:r>
      <w:proofErr w:type="gramStart"/>
      <w:r>
        <w:t>25:</w:t>
      </w:r>
      <w:proofErr w:type="gramEnd"/>
      <w:r>
        <w:t xml:space="preserve"> Publication montrant les interactions avec les abonnés</w:t>
      </w:r>
    </w:p>
    <w:p w14:paraId="7616ED9F" w14:textId="77777777" w:rsidR="00564B6C" w:rsidRDefault="00564B6C"/>
    <w:p w14:paraId="68A6DC67" w14:textId="77777777" w:rsidR="00564B6C" w:rsidRDefault="00000000">
      <w:r>
        <w:rPr>
          <w:b/>
          <w:bCs/>
        </w:rPr>
        <w:lastRenderedPageBreak/>
        <w:t>3. X :</w:t>
      </w:r>
    </w:p>
    <w:p w14:paraId="64625BC5" w14:textId="77777777" w:rsidR="00564B6C" w:rsidRDefault="00000000">
      <w:pPr>
        <w:numPr>
          <w:ilvl w:val="0"/>
          <w:numId w:val="22"/>
        </w:numPr>
      </w:pPr>
      <w:r>
        <w:rPr>
          <w:b/>
          <w:bCs/>
        </w:rPr>
        <w:t>Page officielle :</w:t>
      </w:r>
      <w:r>
        <w:t xml:space="preserve"> </w:t>
      </w:r>
      <w:hyperlink r:id="rId40" w:history="1">
        <w:r>
          <w:rPr>
            <w:rStyle w:val="Lienhypertexte"/>
          </w:rPr>
          <w:t>@palaisdesthes</w:t>
        </w:r>
      </w:hyperlink>
    </w:p>
    <w:p w14:paraId="2C67742D" w14:textId="77777777" w:rsidR="00564B6C" w:rsidRDefault="00000000">
      <w:pPr>
        <w:keepNext/>
      </w:pPr>
      <w:r>
        <w:rPr>
          <w:noProof/>
          <w:color w:val="0563C1"/>
          <w:u w:val="single"/>
        </w:rPr>
        <w:drawing>
          <wp:inline distT="0" distB="0" distL="0" distR="0" wp14:anchorId="37F4B182" wp14:editId="414A9D92">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634614"/>
                    </a:xfrm>
                    <a:prstGeom prst="rect">
                      <a:avLst/>
                    </a:prstGeom>
                    <a:noFill/>
                    <a:ln>
                      <a:noFill/>
                      <a:prstDash/>
                    </a:ln>
                  </pic:spPr>
                </pic:pic>
              </a:graphicData>
            </a:graphic>
          </wp:inline>
        </w:drawing>
      </w:r>
    </w:p>
    <w:p w14:paraId="17E0B37F" w14:textId="77777777" w:rsidR="00564B6C" w:rsidRDefault="00000000">
      <w:pPr>
        <w:pStyle w:val="Lgende"/>
        <w:jc w:val="center"/>
      </w:pPr>
      <w:r>
        <w:t xml:space="preserve">Figure </w:t>
      </w:r>
      <w:proofErr w:type="gramStart"/>
      <w:r>
        <w:t>23:</w:t>
      </w:r>
      <w:proofErr w:type="gramEnd"/>
      <w:r>
        <w:t xml:space="preserve"> Présence d'un compte X pour Palais des thés (capture du 23.02.2025)</w:t>
      </w:r>
    </w:p>
    <w:p w14:paraId="2252DE1D" w14:textId="77777777" w:rsidR="00564B6C" w:rsidRDefault="00000000">
      <w:pPr>
        <w:ind w:left="708"/>
      </w:pPr>
      <w:r>
        <w:rPr>
          <w:b/>
          <w:bCs/>
        </w:rPr>
        <w:t>Données clés :</w:t>
      </w:r>
    </w:p>
    <w:p w14:paraId="601FC33E" w14:textId="77777777" w:rsidR="00564B6C" w:rsidRDefault="00000000">
      <w:pPr>
        <w:numPr>
          <w:ilvl w:val="0"/>
          <w:numId w:val="23"/>
        </w:numPr>
        <w:tabs>
          <w:tab w:val="left" w:pos="1428"/>
        </w:tabs>
        <w:ind w:left="1428"/>
      </w:pPr>
      <w:r>
        <w:rPr>
          <w:b/>
          <w:bCs/>
        </w:rPr>
        <w:t>175k J’aime</w:t>
      </w:r>
      <w:r>
        <w:t xml:space="preserve"> montrant une forte appréciation et engagement de la communauté.</w:t>
      </w:r>
    </w:p>
    <w:p w14:paraId="3D921104" w14:textId="77777777" w:rsidR="00564B6C" w:rsidRDefault="00000000">
      <w:pPr>
        <w:numPr>
          <w:ilvl w:val="0"/>
          <w:numId w:val="23"/>
        </w:numPr>
        <w:tabs>
          <w:tab w:val="left" w:pos="1428"/>
        </w:tabs>
        <w:ind w:left="1428"/>
      </w:pPr>
      <w:r>
        <w:rPr>
          <w:b/>
          <w:bCs/>
        </w:rPr>
        <w:t>177k Followers</w:t>
      </w:r>
      <w:r>
        <w:t xml:space="preserve"> indiquant une audience légèrement supérieure aux mentions "J’aime", ce qui indique un attrait constant pour le contenu.</w:t>
      </w:r>
    </w:p>
    <w:p w14:paraId="27A3AB15" w14:textId="77777777" w:rsidR="00564B6C" w:rsidRDefault="00564B6C"/>
    <w:p w14:paraId="4CE71C4B" w14:textId="77777777" w:rsidR="00564B6C" w:rsidRDefault="00000000">
      <w:pPr>
        <w:numPr>
          <w:ilvl w:val="0"/>
          <w:numId w:val="22"/>
        </w:numPr>
      </w:pPr>
      <w:r>
        <w:rPr>
          <w:b/>
          <w:bCs/>
        </w:rPr>
        <w:t>Contenu :</w:t>
      </w:r>
      <w:r>
        <w:t xml:space="preserve"> La page partage des informations sur les nouveaux produits, des événements, des promotions spéciales, ainsi que des articles liés à l'univers du thé.​</w:t>
      </w:r>
    </w:p>
    <w:p w14:paraId="59355704" w14:textId="77777777" w:rsidR="00564B6C" w:rsidRDefault="00000000">
      <w:pPr>
        <w:keepNext/>
        <w:jc w:val="center"/>
      </w:pPr>
      <w:r>
        <w:rPr>
          <w:noProof/>
        </w:rPr>
        <w:lastRenderedPageBreak/>
        <w:drawing>
          <wp:inline distT="0" distB="0" distL="0" distR="0" wp14:anchorId="668BBF9B" wp14:editId="1A4287C9">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45015" cy="3735378"/>
                    </a:xfrm>
                    <a:prstGeom prst="rect">
                      <a:avLst/>
                    </a:prstGeom>
                    <a:noFill/>
                    <a:ln>
                      <a:noFill/>
                      <a:prstDash/>
                    </a:ln>
                  </pic:spPr>
                </pic:pic>
              </a:graphicData>
            </a:graphic>
          </wp:inline>
        </w:drawing>
      </w:r>
    </w:p>
    <w:p w14:paraId="6E581243" w14:textId="77777777" w:rsidR="00564B6C" w:rsidRDefault="00000000">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43C17E10" w14:textId="77777777" w:rsidR="00564B6C" w:rsidRDefault="00000000">
      <w:pPr>
        <w:numPr>
          <w:ilvl w:val="0"/>
          <w:numId w:val="22"/>
        </w:numPr>
      </w:pPr>
      <w:r>
        <w:rPr>
          <w:b/>
          <w:bCs/>
        </w:rPr>
        <w:t>Fréquence de publication :</w:t>
      </w:r>
      <w:r>
        <w:t xml:space="preserve"> Des mises à jour sont effectuées plusieurs fois par semaine, assurant une interaction constante avec leurs abonnés.​</w:t>
      </w:r>
    </w:p>
    <w:p w14:paraId="710E110A" w14:textId="77777777" w:rsidR="00564B6C" w:rsidRDefault="00000000">
      <w:pPr>
        <w:keepNext/>
        <w:ind w:left="360"/>
      </w:pPr>
      <w:r>
        <w:rPr>
          <w:noProof/>
        </w:rPr>
        <w:drawing>
          <wp:inline distT="0" distB="0" distL="0" distR="0" wp14:anchorId="055FE1C5" wp14:editId="4A64FB7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61691"/>
                    </a:xfrm>
                    <a:prstGeom prst="rect">
                      <a:avLst/>
                    </a:prstGeom>
                    <a:noFill/>
                    <a:ln>
                      <a:noFill/>
                      <a:prstDash/>
                    </a:ln>
                  </pic:spPr>
                </pic:pic>
              </a:graphicData>
            </a:graphic>
          </wp:inline>
        </w:drawing>
      </w:r>
    </w:p>
    <w:p w14:paraId="43B095AF" w14:textId="77777777" w:rsidR="00564B6C" w:rsidRDefault="00000000">
      <w:pPr>
        <w:pStyle w:val="Lgende"/>
        <w:jc w:val="center"/>
      </w:pPr>
      <w:r>
        <w:t xml:space="preserve">Figure </w:t>
      </w:r>
      <w:proofErr w:type="gramStart"/>
      <w:r>
        <w:t>25:</w:t>
      </w:r>
      <w:proofErr w:type="gramEnd"/>
      <w:r>
        <w:t xml:space="preserve"> Publication montrant les interactions avec les abonnés</w:t>
      </w:r>
    </w:p>
    <w:p w14:paraId="686B2786" w14:textId="77777777" w:rsidR="00564B6C" w:rsidRDefault="00000000">
      <w:r>
        <w:lastRenderedPageBreak/>
        <w:t>Cette présence active sur les réseaux sociaux permet à Palais des Thés de renforcer sa notoriété, d'engager sa communauté et de promouvoir efficacement ses produits et événements.</w:t>
      </w:r>
      <w:r>
        <w:tab/>
      </w:r>
    </w:p>
    <w:p w14:paraId="71D82E6C" w14:textId="77777777" w:rsidR="00564B6C" w:rsidRDefault="00000000">
      <w:pPr>
        <w:numPr>
          <w:ilvl w:val="0"/>
          <w:numId w:val="15"/>
        </w:numPr>
      </w:pPr>
      <w:r>
        <w:rPr>
          <w:b/>
          <w:bCs/>
        </w:rPr>
        <w:t>Méthode AIDA</w:t>
      </w:r>
      <w:r>
        <w:t xml:space="preserve"> : Bonne utilisation du modèle avec un appel à l’action clair.</w:t>
      </w:r>
    </w:p>
    <w:p w14:paraId="0D79D0E9" w14:textId="77777777" w:rsidR="00564B6C" w:rsidRDefault="00000000">
      <w:pPr>
        <w:pStyle w:val="NormalWeb"/>
        <w:numPr>
          <w:ilvl w:val="0"/>
          <w:numId w:val="15"/>
        </w:numPr>
      </w:pPr>
      <w:r>
        <w:rPr>
          <w:noProof/>
        </w:rPr>
        <w:drawing>
          <wp:inline distT="0" distB="0" distL="0" distR="0" wp14:anchorId="1F0ECC5C" wp14:editId="15C2A2A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760720" cy="3240405"/>
                    </a:xfrm>
                    <a:prstGeom prst="rect">
                      <a:avLst/>
                    </a:prstGeom>
                    <a:noFill/>
                    <a:ln>
                      <a:noFill/>
                      <a:prstDash/>
                    </a:ln>
                  </pic:spPr>
                </pic:pic>
              </a:graphicData>
            </a:graphic>
          </wp:inline>
        </w:drawing>
      </w:r>
    </w:p>
    <w:p w14:paraId="15502EDF" w14:textId="77777777" w:rsidR="00564B6C" w:rsidRDefault="00564B6C"/>
    <w:p w14:paraId="4022EBA4" w14:textId="77777777" w:rsidR="00564B6C" w:rsidRDefault="00000000">
      <w:pPr>
        <w:rPr>
          <w:b/>
          <w:bCs/>
        </w:rPr>
      </w:pPr>
      <w:r>
        <w:rPr>
          <w:b/>
          <w:bCs/>
        </w:rPr>
        <w:t>Audit de design et d’ergonomie</w:t>
      </w:r>
    </w:p>
    <w:p w14:paraId="16B6C920" w14:textId="77777777" w:rsidR="00564B6C" w:rsidRDefault="00000000">
      <w:r>
        <w:rPr>
          <w:b/>
          <w:bCs/>
        </w:rPr>
        <w:t>Outils à utiliser</w:t>
      </w:r>
      <w:r>
        <w:t xml:space="preserve"> : Adobe </w:t>
      </w:r>
      <w:proofErr w:type="spellStart"/>
      <w:r>
        <w:t>Color</w:t>
      </w:r>
      <w:proofErr w:type="spellEnd"/>
      <w:r>
        <w:t xml:space="preserve">, </w:t>
      </w:r>
      <w:proofErr w:type="spellStart"/>
      <w:r>
        <w:t>FontJoy</w:t>
      </w:r>
      <w:proofErr w:type="spellEnd"/>
      <w:r>
        <w:t xml:space="preserve"> (couleurs et typographies), </w:t>
      </w:r>
      <w:proofErr w:type="spellStart"/>
      <w:r>
        <w:t>Heurix</w:t>
      </w:r>
      <w:proofErr w:type="spellEnd"/>
      <w:r>
        <w:t xml:space="preserve"> (analyse heuristique)</w:t>
      </w:r>
    </w:p>
    <w:p w14:paraId="7D4E7C3B" w14:textId="77777777" w:rsidR="00564B6C" w:rsidRDefault="00000000">
      <w:pPr>
        <w:numPr>
          <w:ilvl w:val="0"/>
          <w:numId w:val="24"/>
        </w:numPr>
      </w:pPr>
      <w:r>
        <w:rPr>
          <w:b/>
          <w:bCs/>
        </w:rPr>
        <w:t>Logo</w:t>
      </w:r>
      <w: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564B6C" w14:paraId="068608D9" w14:textId="77777777">
        <w:tblPrEx>
          <w:tblCellMar>
            <w:top w:w="0" w:type="dxa"/>
            <w:bottom w:w="0" w:type="dxa"/>
          </w:tblCellMar>
        </w:tblPrEx>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00D8B2" w14:textId="77777777" w:rsidR="00564B6C" w:rsidRDefault="00000000">
            <w:pPr>
              <w:spacing w:after="0" w:line="240" w:lineRule="auto"/>
            </w:pPr>
            <w:r>
              <w:rPr>
                <w:noProof/>
              </w:rPr>
              <w:drawing>
                <wp:inline distT="0" distB="0" distL="0" distR="0" wp14:anchorId="66E6306A" wp14:editId="27DC2D3F">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2057400" cy="2057400"/>
                          </a:xfrm>
                          <a:prstGeom prst="rect">
                            <a:avLst/>
                          </a:prstGeom>
                          <a:noFill/>
                          <a:ln>
                            <a:noFill/>
                            <a:prstDash/>
                          </a:ln>
                        </pic:spPr>
                      </pic:pic>
                    </a:graphicData>
                  </a:graphic>
                </wp:inline>
              </w:drawing>
            </w:r>
          </w:p>
        </w:tc>
      </w:tr>
    </w:tbl>
    <w:p w14:paraId="5F0E1AB0" w14:textId="77777777" w:rsidR="00564B6C" w:rsidRDefault="00564B6C"/>
    <w:p w14:paraId="3B22B212" w14:textId="77777777" w:rsidR="00564B6C" w:rsidRDefault="00000000">
      <w:pPr>
        <w:numPr>
          <w:ilvl w:val="0"/>
          <w:numId w:val="24"/>
        </w:numPr>
      </w:pPr>
      <w:r>
        <w:rPr>
          <w:b/>
          <w:bCs/>
        </w:rPr>
        <w:t>Couleurs et typographies</w:t>
      </w:r>
      <w:r>
        <w:t xml:space="preserve"> : Palette naturelle évoquant la nature et le bien-être.</w:t>
      </w:r>
    </w:p>
    <w:p w14:paraId="3D16381A" w14:textId="77777777" w:rsidR="00564B6C" w:rsidRDefault="00000000">
      <w:r>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187315F0" w14:textId="77777777" w:rsidR="00564B6C" w:rsidRDefault="00000000">
      <w:r>
        <w:t>L’utilisation de la police moderne et épurée, sans empattement (sans-</w:t>
      </w:r>
      <w:proofErr w:type="spellStart"/>
      <w:r>
        <w:t>serif</w:t>
      </w:r>
      <w:proofErr w:type="spellEnd"/>
      <w:r>
        <w:t>), reflétant l'élégance et la simplicité donne une envie de lire leurs contenus.</w:t>
      </w:r>
    </w:p>
    <w:p w14:paraId="121D5F86" w14:textId="77777777" w:rsidR="00564B6C" w:rsidRDefault="00000000">
      <w:r>
        <w:t>Le texte écrit en majuscules, renforce le prestige et l’impact visuel.</w:t>
      </w:r>
    </w:p>
    <w:p w14:paraId="0BE64829" w14:textId="77777777" w:rsidR="00564B6C" w:rsidRDefault="00000000">
      <w:pPr>
        <w:numPr>
          <w:ilvl w:val="0"/>
          <w:numId w:val="24"/>
        </w:numPr>
      </w:pPr>
      <w:r>
        <w:rPr>
          <w:b/>
          <w:bCs/>
        </w:rPr>
        <w:t>Ergonomie</w:t>
      </w:r>
      <w:r>
        <w:t xml:space="preserve"> : Interface intuitive et respect des critères heuristiques de Nielsen.</w:t>
      </w:r>
    </w:p>
    <w:p w14:paraId="1C6B1461" w14:textId="77777777" w:rsidR="00564B6C" w:rsidRDefault="00000000">
      <w:pPr>
        <w:pStyle w:val="NormalWeb"/>
      </w:pPr>
      <w:r>
        <w:rPr>
          <w:noProof/>
        </w:rPr>
        <w:drawing>
          <wp:inline distT="0" distB="0" distL="0" distR="0" wp14:anchorId="44C0A274" wp14:editId="2D250A71">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984235" cy="3675503"/>
                    </a:xfrm>
                    <a:prstGeom prst="rect">
                      <a:avLst/>
                    </a:prstGeom>
                    <a:noFill/>
                    <a:ln>
                      <a:noFill/>
                      <a:prstDash/>
                    </a:ln>
                  </pic:spPr>
                </pic:pic>
              </a:graphicData>
            </a:graphic>
          </wp:inline>
        </w:drawing>
      </w:r>
    </w:p>
    <w:p w14:paraId="52F98BA7" w14:textId="77777777" w:rsidR="00564B6C" w:rsidRDefault="00564B6C"/>
    <w:p w14:paraId="4A6F6B45" w14:textId="77777777" w:rsidR="00564B6C" w:rsidRDefault="00000000">
      <w:pPr>
        <w:rPr>
          <w:b/>
          <w:bCs/>
        </w:rPr>
      </w:pPr>
      <w:r>
        <w:rPr>
          <w:b/>
          <w:bCs/>
        </w:rPr>
        <w:t>Audit d’accessibilité</w:t>
      </w:r>
    </w:p>
    <w:p w14:paraId="2F731B98" w14:textId="77777777" w:rsidR="00564B6C" w:rsidRDefault="00000000">
      <w:r>
        <w:rPr>
          <w:b/>
          <w:bCs/>
        </w:rPr>
        <w:t>Outils à utiliser</w:t>
      </w:r>
      <w:r>
        <w:t xml:space="preserve"> : WAVE by </w:t>
      </w:r>
      <w:proofErr w:type="spellStart"/>
      <w:r>
        <w:t>WebAIM</w:t>
      </w:r>
      <w:proofErr w:type="spellEnd"/>
      <w:r>
        <w:t xml:space="preserve">, axe </w:t>
      </w:r>
      <w:proofErr w:type="spellStart"/>
      <w:r>
        <w:t>DevTools</w:t>
      </w:r>
      <w:proofErr w:type="spellEnd"/>
      <w:r>
        <w:t>, ara.numerique.gouv.fr</w:t>
      </w:r>
    </w:p>
    <w:p w14:paraId="6DF674C7" w14:textId="77777777" w:rsidR="00564B6C" w:rsidRDefault="00000000">
      <w:pPr>
        <w:numPr>
          <w:ilvl w:val="0"/>
          <w:numId w:val="25"/>
        </w:numPr>
      </w:pPr>
      <w:r>
        <w:rPr>
          <w:b/>
          <w:bCs/>
        </w:rPr>
        <w:t>Contrastes de couleurs</w:t>
      </w:r>
      <w:r>
        <w:t xml:space="preserve"> : Respect des normes WCAG.</w:t>
      </w:r>
    </w:p>
    <w:p w14:paraId="22EAD8FA" w14:textId="77777777" w:rsidR="00564B6C" w:rsidRDefault="00000000">
      <w:pPr>
        <w:numPr>
          <w:ilvl w:val="0"/>
          <w:numId w:val="25"/>
        </w:numPr>
      </w:pPr>
      <w:r>
        <w:rPr>
          <w:b/>
          <w:bCs/>
        </w:rPr>
        <w:t>Navigation</w:t>
      </w:r>
      <w:r>
        <w:t xml:space="preserve"> : Accessible et fluide, bien balisée.</w:t>
      </w:r>
    </w:p>
    <w:p w14:paraId="2692AAD7" w14:textId="77777777" w:rsidR="00564B6C" w:rsidRDefault="00000000">
      <w:pPr>
        <w:numPr>
          <w:ilvl w:val="0"/>
          <w:numId w:val="25"/>
        </w:numPr>
      </w:pPr>
      <w:r>
        <w:rPr>
          <w:b/>
          <w:bCs/>
        </w:rPr>
        <w:t>Présence de plugins d’accessibilité</w:t>
      </w:r>
      <w:r>
        <w:t xml:space="preserve"> : Aucun détecté.</w:t>
      </w:r>
    </w:p>
    <w:p w14:paraId="63B0C089" w14:textId="77777777" w:rsidR="00564B6C" w:rsidRDefault="00000000">
      <w:pPr>
        <w:numPr>
          <w:ilvl w:val="0"/>
          <w:numId w:val="25"/>
        </w:numPr>
      </w:pPr>
      <w:r>
        <w:rPr>
          <w:b/>
          <w:bCs/>
        </w:rPr>
        <w:t>Sémantique et ARIA</w:t>
      </w:r>
      <w:r>
        <w:t xml:space="preserve"> : Mise en place correcte.</w:t>
      </w:r>
    </w:p>
    <w:p w14:paraId="0ED73E16" w14:textId="77777777" w:rsidR="00564B6C" w:rsidRDefault="00000000">
      <w:pPr>
        <w:numPr>
          <w:ilvl w:val="0"/>
          <w:numId w:val="25"/>
        </w:numPr>
      </w:pPr>
      <w:r>
        <w:rPr>
          <w:b/>
          <w:bCs/>
        </w:rPr>
        <w:t>Formulaires</w:t>
      </w:r>
      <w:r>
        <w:t xml:space="preserve"> : Clairs, bien labellisés, erreurs bien signalées.</w:t>
      </w:r>
    </w:p>
    <w:p w14:paraId="72757E32" w14:textId="77777777" w:rsidR="00564B6C" w:rsidRDefault="00000000">
      <w:pPr>
        <w:keepNext/>
      </w:pPr>
      <w:r>
        <w:rPr>
          <w:noProof/>
        </w:rPr>
        <w:lastRenderedPageBreak/>
        <w:drawing>
          <wp:inline distT="0" distB="0" distL="0" distR="0" wp14:anchorId="010E63C7" wp14:editId="20166ACA">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952112"/>
                    </a:xfrm>
                    <a:prstGeom prst="rect">
                      <a:avLst/>
                    </a:prstGeom>
                    <a:noFill/>
                    <a:ln>
                      <a:noFill/>
                      <a:prstDash/>
                    </a:ln>
                  </pic:spPr>
                </pic:pic>
              </a:graphicData>
            </a:graphic>
          </wp:inline>
        </w:drawing>
      </w:r>
    </w:p>
    <w:p w14:paraId="20774AD0" w14:textId="77777777" w:rsidR="00564B6C" w:rsidRDefault="00000000">
      <w:pPr>
        <w:pStyle w:val="Lgende"/>
        <w:jc w:val="center"/>
      </w:pPr>
      <w:r>
        <w:t xml:space="preserve">Figure </w:t>
      </w:r>
      <w:proofErr w:type="gramStart"/>
      <w:r>
        <w:t>1:</w:t>
      </w:r>
      <w:proofErr w:type="gramEnd"/>
      <w:r>
        <w:t xml:space="preserve"> audit réalisé par WAVE by </w:t>
      </w:r>
      <w:proofErr w:type="spellStart"/>
      <w:r>
        <w:t>WebAIM</w:t>
      </w:r>
      <w:proofErr w:type="spellEnd"/>
    </w:p>
    <w:p w14:paraId="1B7DD0C7" w14:textId="77777777" w:rsidR="00564B6C" w:rsidRDefault="00000000">
      <w:r>
        <w:t>L’audit d'accessibilité est basé sur les quatre principes fondamentaux du WAI (Perceptible, Utilisable, Compréhensible, Robuste) :​</w:t>
      </w:r>
    </w:p>
    <w:p w14:paraId="44BF1325" w14:textId="77777777" w:rsidR="00564B6C" w:rsidRDefault="00000000">
      <w:r>
        <w:rPr>
          <w:b/>
          <w:bCs/>
        </w:rPr>
        <w:t>1. Perceptible</w:t>
      </w:r>
    </w:p>
    <w:p w14:paraId="714E5CC3" w14:textId="77777777" w:rsidR="00564B6C" w:rsidRDefault="00000000">
      <w:pPr>
        <w:numPr>
          <w:ilvl w:val="0"/>
          <w:numId w:val="26"/>
        </w:numPr>
        <w:jc w:val="both"/>
      </w:pPr>
      <w:r>
        <w:rPr>
          <w:b/>
          <w:bCs/>
        </w:rPr>
        <w:t>Contrastes de couleurs</w:t>
      </w:r>
      <w: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6499B60" w14:textId="77777777" w:rsidR="00564B6C" w:rsidRDefault="00000000">
      <w:pPr>
        <w:keepNext/>
        <w:ind w:left="720"/>
        <w:jc w:val="both"/>
      </w:pPr>
      <w:r>
        <w:rPr>
          <w:noProof/>
        </w:rPr>
        <w:lastRenderedPageBreak/>
        <w:drawing>
          <wp:inline distT="0" distB="0" distL="0" distR="0" wp14:anchorId="170B8248" wp14:editId="2F91BA4B">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4911727"/>
                    </a:xfrm>
                    <a:prstGeom prst="rect">
                      <a:avLst/>
                    </a:prstGeom>
                    <a:noFill/>
                    <a:ln>
                      <a:noFill/>
                      <a:prstDash/>
                    </a:ln>
                  </pic:spPr>
                </pic:pic>
              </a:graphicData>
            </a:graphic>
          </wp:inline>
        </w:drawing>
      </w:r>
    </w:p>
    <w:p w14:paraId="30DA9981" w14:textId="77777777" w:rsidR="00564B6C" w:rsidRDefault="00000000">
      <w:pPr>
        <w:pStyle w:val="Lgende"/>
        <w:jc w:val="center"/>
      </w:pPr>
      <w:r>
        <w:t xml:space="preserve">Figure </w:t>
      </w:r>
      <w:proofErr w:type="gramStart"/>
      <w:r>
        <w:t>2:</w:t>
      </w:r>
      <w:proofErr w:type="gramEnd"/>
      <w:r>
        <w:t xml:space="preserve"> Contraste (réalisé par WAVE by </w:t>
      </w:r>
      <w:proofErr w:type="spellStart"/>
      <w:r>
        <w:t>WebAIM</w:t>
      </w:r>
      <w:proofErr w:type="spellEnd"/>
      <w:r>
        <w:t>)</w:t>
      </w:r>
    </w:p>
    <w:p w14:paraId="4D3FA55B" w14:textId="77777777" w:rsidR="00564B6C" w:rsidRDefault="00000000">
      <w:pPr>
        <w:numPr>
          <w:ilvl w:val="0"/>
          <w:numId w:val="26"/>
        </w:numPr>
        <w:jc w:val="both"/>
      </w:pPr>
      <w:r>
        <w:rPr>
          <w:b/>
          <w:bCs/>
        </w:rPr>
        <w:t>Textes alternatifs</w:t>
      </w:r>
      <w: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1DB77671" w14:textId="77777777" w:rsidR="00564B6C" w:rsidRDefault="00000000">
      <w:pPr>
        <w:keepNext/>
        <w:ind w:left="720"/>
        <w:jc w:val="both"/>
      </w:pPr>
      <w:r>
        <w:rPr>
          <w:noProof/>
        </w:rPr>
        <w:lastRenderedPageBreak/>
        <w:drawing>
          <wp:inline distT="0" distB="0" distL="0" distR="0" wp14:anchorId="04A49EF0" wp14:editId="3A720430">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96947" cy="6607116"/>
                    </a:xfrm>
                    <a:prstGeom prst="rect">
                      <a:avLst/>
                    </a:prstGeom>
                    <a:noFill/>
                    <a:ln>
                      <a:noFill/>
                      <a:prstDash/>
                    </a:ln>
                  </pic:spPr>
                </pic:pic>
              </a:graphicData>
            </a:graphic>
          </wp:inline>
        </w:drawing>
      </w:r>
    </w:p>
    <w:p w14:paraId="2247937C" w14:textId="77777777" w:rsidR="00564B6C" w:rsidRDefault="00000000">
      <w:pPr>
        <w:pStyle w:val="Lgende"/>
        <w:jc w:val="both"/>
      </w:pPr>
      <w:r>
        <w:t xml:space="preserve">Figure </w:t>
      </w:r>
      <w:proofErr w:type="gramStart"/>
      <w:r>
        <w:t>3:</w:t>
      </w:r>
      <w:proofErr w:type="gramEnd"/>
      <w:r>
        <w:t xml:space="preserve"> Textes alternatifs (réalisé par WAVE by </w:t>
      </w:r>
      <w:proofErr w:type="spellStart"/>
      <w:r>
        <w:t>WebAIM</w:t>
      </w:r>
      <w:proofErr w:type="spellEnd"/>
      <w:r>
        <w:t>)</w:t>
      </w:r>
    </w:p>
    <w:p w14:paraId="2EF1CBFF" w14:textId="77777777" w:rsidR="00564B6C" w:rsidRDefault="00000000">
      <w:pPr>
        <w:numPr>
          <w:ilvl w:val="0"/>
          <w:numId w:val="26"/>
        </w:numPr>
        <w:jc w:val="both"/>
      </w:pPr>
      <w:r>
        <w:rPr>
          <w:b/>
          <w:bCs/>
        </w:rPr>
        <w:t>Structure des titres</w:t>
      </w:r>
      <w:r>
        <w:t xml:space="preserve"> : L'utilisation des balises de titres (h1, h2, h3, etc.) est cohérente et reflète correctement la hiérarchie du contenu, aidant ainsi les utilisateurs à naviguer efficacement à travers les sections du site.​</w:t>
      </w:r>
    </w:p>
    <w:p w14:paraId="0D2BC836" w14:textId="77777777" w:rsidR="00564B6C" w:rsidRDefault="00000000">
      <w:pPr>
        <w:keepNext/>
        <w:ind w:left="720"/>
        <w:jc w:val="both"/>
      </w:pPr>
      <w:r>
        <w:rPr>
          <w:noProof/>
        </w:rPr>
        <w:lastRenderedPageBreak/>
        <w:drawing>
          <wp:inline distT="0" distB="0" distL="0" distR="0" wp14:anchorId="431780F6" wp14:editId="77BB4584">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44535" cy="6607116"/>
                    </a:xfrm>
                    <a:prstGeom prst="rect">
                      <a:avLst/>
                    </a:prstGeom>
                    <a:noFill/>
                    <a:ln>
                      <a:noFill/>
                      <a:prstDash/>
                    </a:ln>
                  </pic:spPr>
                </pic:pic>
              </a:graphicData>
            </a:graphic>
          </wp:inline>
        </w:drawing>
      </w:r>
    </w:p>
    <w:p w14:paraId="63AC7989" w14:textId="77777777" w:rsidR="00564B6C" w:rsidRDefault="00000000">
      <w:pPr>
        <w:pStyle w:val="Lgende"/>
        <w:jc w:val="center"/>
      </w:pPr>
      <w:r>
        <w:t xml:space="preserve">Figure </w:t>
      </w:r>
      <w:proofErr w:type="gramStart"/>
      <w:r>
        <w:t>4:</w:t>
      </w:r>
      <w:proofErr w:type="gramEnd"/>
      <w:r>
        <w:t xml:space="preserve"> Structures de titres (réalisé par WAVE by </w:t>
      </w:r>
      <w:proofErr w:type="spellStart"/>
      <w:r>
        <w:t>WebAIM</w:t>
      </w:r>
      <w:proofErr w:type="spellEnd"/>
      <w:r>
        <w:t>)</w:t>
      </w:r>
    </w:p>
    <w:p w14:paraId="6ABF6644" w14:textId="77777777" w:rsidR="00564B6C" w:rsidRDefault="00000000">
      <w:r>
        <w:rPr>
          <w:b/>
          <w:bCs/>
        </w:rPr>
        <w:t>2. Utilisable</w:t>
      </w:r>
    </w:p>
    <w:p w14:paraId="4BC33550" w14:textId="77777777" w:rsidR="00564B6C" w:rsidRDefault="00000000">
      <w:pPr>
        <w:numPr>
          <w:ilvl w:val="0"/>
          <w:numId w:val="27"/>
        </w:numPr>
      </w:pPr>
      <w:r>
        <w:rPr>
          <w:b/>
          <w:bCs/>
        </w:rPr>
        <w:t>Navigation au clavier</w:t>
      </w:r>
      <w: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1AE12C82" w14:textId="77777777" w:rsidR="00564B6C" w:rsidRDefault="00000000">
      <w:pPr>
        <w:numPr>
          <w:ilvl w:val="0"/>
          <w:numId w:val="27"/>
        </w:numPr>
      </w:pPr>
      <w:r>
        <w:rPr>
          <w:b/>
          <w:bCs/>
        </w:rPr>
        <w:lastRenderedPageBreak/>
        <w:t>Temps de réponse</w:t>
      </w:r>
      <w:r>
        <w:t xml:space="preserve"> : Les interactions utilisateur, comme l'ajout d'un produit au panier, reçoivent des retours immédiats, confirmant que l'action a été prise en compte. Cette réactivité améliore l'expérience utilisateur en réduisant l'incertitude.​</w:t>
      </w:r>
    </w:p>
    <w:p w14:paraId="4B754706" w14:textId="77777777" w:rsidR="00564B6C" w:rsidRDefault="00000000">
      <w:r>
        <w:rPr>
          <w:b/>
          <w:bCs/>
        </w:rPr>
        <w:t>3. Compréhensible</w:t>
      </w:r>
    </w:p>
    <w:p w14:paraId="6D329C2D" w14:textId="77777777" w:rsidR="00564B6C" w:rsidRDefault="00000000">
      <w:pPr>
        <w:numPr>
          <w:ilvl w:val="0"/>
          <w:numId w:val="28"/>
        </w:numPr>
      </w:pPr>
      <w:r>
        <w:rPr>
          <w:b/>
          <w:bCs/>
        </w:rPr>
        <w:t>Langage clair</w:t>
      </w:r>
      <w: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499E52DF" w14:textId="77777777" w:rsidR="00564B6C" w:rsidRDefault="00000000">
      <w:pPr>
        <w:numPr>
          <w:ilvl w:val="0"/>
          <w:numId w:val="28"/>
        </w:numPr>
      </w:pPr>
      <w:r>
        <w:rPr>
          <w:b/>
          <w:bCs/>
        </w:rPr>
        <w:t>Instructions explicites</w:t>
      </w:r>
      <w:r>
        <w:t xml:space="preserve"> : Les formulaires, tels que ceux utilisés pour la création de compte ou la finalisation d'une commande, fournissent des indications claires sur les informations requises, minimisant ainsi les risques d'erreurs de saisie.​</w:t>
      </w:r>
    </w:p>
    <w:p w14:paraId="59DE1DD6" w14:textId="77777777" w:rsidR="00564B6C" w:rsidRDefault="00000000">
      <w:r>
        <w:rPr>
          <w:b/>
          <w:bCs/>
        </w:rPr>
        <w:t>4. Robuste</w:t>
      </w:r>
    </w:p>
    <w:p w14:paraId="392B7901" w14:textId="77777777" w:rsidR="00564B6C" w:rsidRDefault="00000000">
      <w:pPr>
        <w:numPr>
          <w:ilvl w:val="0"/>
          <w:numId w:val="29"/>
        </w:numPr>
      </w:pPr>
      <w:r>
        <w:rPr>
          <w:b/>
          <w:bCs/>
        </w:rPr>
        <w:t>Compatibilité multi-navigateurs</w:t>
      </w:r>
      <w:r>
        <w:t xml:space="preserve"> : Le site fonctionne correctement sur les principaux navigateurs web (Chrome, Firefox, Safari, Edge), assurant une expérience cohérente pour tous les utilisateurs.​</w:t>
      </w:r>
    </w:p>
    <w:p w14:paraId="53CDE22B" w14:textId="77777777" w:rsidR="00564B6C" w:rsidRDefault="00000000">
      <w:pPr>
        <w:numPr>
          <w:ilvl w:val="0"/>
          <w:numId w:val="29"/>
        </w:numPr>
      </w:pPr>
      <w:r>
        <w:rPr>
          <w:b/>
          <w:bCs/>
        </w:rPr>
        <w:t>Standards du web</w:t>
      </w:r>
      <w:r>
        <w:t xml:space="preserve"> : Le code source du site respecte les standards actuels du web, garantissant une compatibilité avec diverses technologies d'assistance, telles que les lecteurs d'écran.​</w:t>
      </w:r>
    </w:p>
    <w:p w14:paraId="1C6A7E6A" w14:textId="77777777" w:rsidR="00564B6C" w:rsidRDefault="00000000">
      <w:r>
        <w:t xml:space="preserve">En conclusion, le site de </w:t>
      </w:r>
      <w:r>
        <w:rPr>
          <w:b/>
          <w:bCs/>
        </w:rPr>
        <w:t>Palais des Thés</w:t>
      </w:r>
      <w:r>
        <w:t xml:space="preserve"> démontre une attention notable aux principes d'accessibilité, offrant une expérience utilisateur inclusive. Les améliorations suggérées visent à renforcer cette démarche et à garantir un accès optimal pour tous les visiteurs.</w:t>
      </w:r>
    </w:p>
    <w:p w14:paraId="3C806679" w14:textId="77777777" w:rsidR="00564B6C" w:rsidRDefault="00564B6C"/>
    <w:p w14:paraId="24E8121D" w14:textId="77777777" w:rsidR="00564B6C" w:rsidRDefault="00000000">
      <w:r>
        <w:rPr>
          <w:noProof/>
        </w:rPr>
        <mc:AlternateContent>
          <mc:Choice Requires="wps">
            <w:drawing>
              <wp:inline distT="0" distB="0" distL="0" distR="0" wp14:anchorId="6666C539" wp14:editId="2F57BA0B">
                <wp:extent cx="41614728" cy="1271"/>
                <wp:effectExtent l="0" t="0" r="28575" b="36830"/>
                <wp:docPr id="57189081" name="Horizontal Line 40"/>
                <wp:cNvGraphicFramePr/>
                <a:graphic xmlns:a="http://schemas.openxmlformats.org/drawingml/2006/main">
                  <a:graphicData uri="http://schemas.microsoft.com/office/word/2010/wordprocessingShape">
                    <wps:wsp>
                      <wps:cNvSpPr/>
                      <wps:spPr>
                        <a:xfrm>
                          <a:off x="0" y="0"/>
                          <a:ext cx="41614728" cy="1271"/>
                        </a:xfrm>
                        <a:prstGeom prst="rect">
                          <a:avLst/>
                        </a:prstGeom>
                        <a:noFill/>
                        <a:ln w="9528" cap="flat">
                          <a:solidFill>
                            <a:srgbClr val="A0A0A0"/>
                          </a:solidFill>
                          <a:prstDash val="solid"/>
                          <a:miter/>
                        </a:ln>
                      </wps:spPr>
                      <wps:txbx>
                        <w:txbxContent>
                          <w:p w14:paraId="77D83572" w14:textId="7264F871" w:rsidR="00682C77" w:rsidRDefault="00682C77" w:rsidP="00682C77">
                            <w:pPr>
                              <w:jc w:val="center"/>
                            </w:pPr>
                            <w:r>
                              <w:t>11111111111111111111</w:t>
                            </w:r>
                          </w:p>
                        </w:txbxContent>
                      </wps:txbx>
                      <wps:bodyPr lIns="0" tIns="0" rIns="0" bIns="0"/>
                    </wps:wsp>
                  </a:graphicData>
                </a:graphic>
              </wp:inline>
            </w:drawing>
          </mc:Choice>
          <mc:Fallback>
            <w:pict>
              <v:rect w14:anchorId="6666C539" id="Horizontal Line 40" o:spid="_x0000_s1026" style="width:3276.75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" filled="f" strokecolor="#a0a0a0" strokeweight=".26467mm">
                <v:textbox inset="0,0,0,0">
                  <w:txbxContent>
                    <w:p w14:paraId="77D83572" w14:textId="7264F871" w:rsidR="00682C77" w:rsidRDefault="00682C77" w:rsidP="00682C77">
                      <w:pPr>
                        <w:jc w:val="center"/>
                      </w:pPr>
                      <w:r>
                        <w:t>11111111111111111111</w:t>
                      </w:r>
                    </w:p>
                  </w:txbxContent>
                </v:textbox>
                <w10:anchorlock/>
              </v:rect>
            </w:pict>
          </mc:Fallback>
        </mc:AlternateContent>
      </w:r>
    </w:p>
    <w:p w14:paraId="760BBA6C" w14:textId="77777777" w:rsidR="00564B6C" w:rsidRDefault="00000000">
      <w:pPr>
        <w:rPr>
          <w:b/>
          <w:bCs/>
        </w:rPr>
      </w:pPr>
      <w:bookmarkStart w:id="1" w:name="_Hlk191697764"/>
      <w:r>
        <w:rPr>
          <w:b/>
          <w:bCs/>
        </w:rPr>
        <w:t>2. Concurrent Indirect : Mariage Frères</w:t>
      </w:r>
    </w:p>
    <w:p w14:paraId="3AFBC3E9" w14:textId="77777777" w:rsidR="00564B6C" w:rsidRDefault="00000000">
      <w:pPr>
        <w:rPr>
          <w:b/>
          <w:bCs/>
        </w:rPr>
      </w:pPr>
      <w:r>
        <w:rPr>
          <w:b/>
          <w:bCs/>
        </w:rPr>
        <w:t>Audit technique</w:t>
      </w:r>
    </w:p>
    <w:p w14:paraId="67979317" w14:textId="77777777" w:rsidR="00564B6C" w:rsidRDefault="00000000">
      <w:r>
        <w:rPr>
          <w:b/>
          <w:bCs/>
        </w:rPr>
        <w:t>Outils à utiliser</w:t>
      </w:r>
      <w:r>
        <w:t xml:space="preserve"> : </w:t>
      </w:r>
      <w:proofErr w:type="spellStart"/>
      <w:r>
        <w:t>Wappalyzer</w:t>
      </w:r>
      <w:proofErr w:type="spellEnd"/>
      <w:r>
        <w:t xml:space="preserve">, </w:t>
      </w:r>
      <w:proofErr w:type="spellStart"/>
      <w:r>
        <w:t>Lighthouse</w:t>
      </w:r>
      <w:proofErr w:type="spellEnd"/>
      <w:r>
        <w:t>, Google Mobile-</w:t>
      </w:r>
      <w:proofErr w:type="spellStart"/>
      <w:r>
        <w:t>Friendly</w:t>
      </w:r>
      <w:proofErr w:type="spellEnd"/>
      <w:r>
        <w:t xml:space="preserve"> Test</w:t>
      </w:r>
    </w:p>
    <w:p w14:paraId="3CF2C434" w14:textId="77777777" w:rsidR="00564B6C" w:rsidRDefault="00000000">
      <w:pPr>
        <w:numPr>
          <w:ilvl w:val="0"/>
          <w:numId w:val="30"/>
        </w:numPr>
      </w:pPr>
      <w:r>
        <w:rPr>
          <w:b/>
          <w:bCs/>
        </w:rPr>
        <w:t>Langages utilisés</w:t>
      </w:r>
      <w:r>
        <w:t xml:space="preserve"> : </w:t>
      </w:r>
      <w:proofErr w:type="spellStart"/>
      <w:r>
        <w:t>Front-end</w:t>
      </w:r>
      <w:proofErr w:type="spellEnd"/>
      <w:r>
        <w:t xml:space="preserve"> en HTML/CSS, </w:t>
      </w:r>
      <w:proofErr w:type="spellStart"/>
      <w:r>
        <w:t>Back-end</w:t>
      </w:r>
      <w:proofErr w:type="spellEnd"/>
      <w:r>
        <w:t xml:space="preserve"> en PHP natif.</w:t>
      </w:r>
    </w:p>
    <w:p w14:paraId="485DD97B" w14:textId="77777777" w:rsidR="00564B6C" w:rsidRDefault="00000000">
      <w:pPr>
        <w:numPr>
          <w:ilvl w:val="0"/>
          <w:numId w:val="30"/>
        </w:numPr>
      </w:pPr>
      <w:r>
        <w:rPr>
          <w:b/>
          <w:bCs/>
        </w:rPr>
        <w:t>Performances</w:t>
      </w:r>
      <w:r>
        <w:t xml:space="preserve"> : Temps de chargement de 4,2 secondes, relativement lent.</w:t>
      </w:r>
    </w:p>
    <w:p w14:paraId="536D0E50" w14:textId="77777777" w:rsidR="00564B6C" w:rsidRDefault="00000000">
      <w:pPr>
        <w:numPr>
          <w:ilvl w:val="0"/>
          <w:numId w:val="30"/>
        </w:numPr>
      </w:pPr>
      <w:r>
        <w:rPr>
          <w:b/>
          <w:bCs/>
        </w:rPr>
        <w:t>Responsive et mobile</w:t>
      </w:r>
      <w:r>
        <w:t xml:space="preserve"> : Version mobile moins optimisée.</w:t>
      </w:r>
    </w:p>
    <w:p w14:paraId="19CAE99B" w14:textId="77777777" w:rsidR="00564B6C" w:rsidRDefault="00000000">
      <w:pPr>
        <w:rPr>
          <w:b/>
          <w:bCs/>
        </w:rPr>
      </w:pPr>
      <w:r>
        <w:rPr>
          <w:b/>
          <w:bCs/>
        </w:rPr>
        <w:t>Audit « Green IT »</w:t>
      </w:r>
    </w:p>
    <w:p w14:paraId="1870B148" w14:textId="77777777" w:rsidR="00564B6C" w:rsidRDefault="00000000">
      <w:r>
        <w:rPr>
          <w:b/>
          <w:bCs/>
        </w:rPr>
        <w:t>Outils à utiliser</w:t>
      </w:r>
      <w:r>
        <w:t xml:space="preserve"> : </w:t>
      </w:r>
      <w:proofErr w:type="spellStart"/>
      <w:r>
        <w:t>GreenIT</w:t>
      </w:r>
      <w:proofErr w:type="spellEnd"/>
      <w:r>
        <w:t xml:space="preserve"> </w:t>
      </w:r>
      <w:proofErr w:type="spellStart"/>
      <w:r>
        <w:t>Analysis</w:t>
      </w:r>
      <w:proofErr w:type="spellEnd"/>
      <w:r>
        <w:t xml:space="preserve">, </w:t>
      </w:r>
      <w:proofErr w:type="spellStart"/>
      <w:r>
        <w:t>GTmetrix</w:t>
      </w:r>
      <w:proofErr w:type="spellEnd"/>
    </w:p>
    <w:p w14:paraId="364DE60F" w14:textId="77777777" w:rsidR="00564B6C" w:rsidRDefault="00000000">
      <w:pPr>
        <w:numPr>
          <w:ilvl w:val="0"/>
          <w:numId w:val="31"/>
        </w:numPr>
      </w:pPr>
      <w:r>
        <w:rPr>
          <w:b/>
          <w:bCs/>
        </w:rPr>
        <w:t>Minification CSS/JS</w:t>
      </w:r>
      <w:r>
        <w:t xml:space="preserve"> : Absente.</w:t>
      </w:r>
    </w:p>
    <w:p w14:paraId="657F8B30" w14:textId="77777777" w:rsidR="00564B6C" w:rsidRDefault="00000000">
      <w:pPr>
        <w:numPr>
          <w:ilvl w:val="0"/>
          <w:numId w:val="31"/>
        </w:numPr>
      </w:pPr>
      <w:r>
        <w:rPr>
          <w:b/>
          <w:bCs/>
        </w:rPr>
        <w:lastRenderedPageBreak/>
        <w:t>Images optimisées</w:t>
      </w:r>
      <w:r>
        <w:t xml:space="preserve"> : Non, images lourdes chargées en pleine résolution.</w:t>
      </w:r>
    </w:p>
    <w:p w14:paraId="690BA40D" w14:textId="77777777" w:rsidR="00564B6C" w:rsidRDefault="00000000">
      <w:pPr>
        <w:numPr>
          <w:ilvl w:val="0"/>
          <w:numId w:val="31"/>
        </w:numPr>
      </w:pPr>
      <w:r>
        <w:rPr>
          <w:b/>
          <w:bCs/>
        </w:rPr>
        <w:t>Requêtes serveur</w:t>
      </w:r>
      <w:r>
        <w:t xml:space="preserve"> : Nombre très élevé.</w:t>
      </w:r>
    </w:p>
    <w:p w14:paraId="7EA16AF9" w14:textId="77777777" w:rsidR="00564B6C" w:rsidRDefault="00000000">
      <w:pPr>
        <w:numPr>
          <w:ilvl w:val="0"/>
          <w:numId w:val="31"/>
        </w:numPr>
      </w:pPr>
      <w:r>
        <w:rPr>
          <w:b/>
          <w:bCs/>
        </w:rPr>
        <w:t>Utilisation de plugins</w:t>
      </w:r>
      <w:r>
        <w:t xml:space="preserve"> : Nombreux scripts tiers.</w:t>
      </w:r>
    </w:p>
    <w:p w14:paraId="1191D403" w14:textId="77777777" w:rsidR="00564B6C" w:rsidRDefault="00000000">
      <w:pPr>
        <w:numPr>
          <w:ilvl w:val="0"/>
          <w:numId w:val="31"/>
        </w:numPr>
      </w:pPr>
      <w:proofErr w:type="spellStart"/>
      <w:r>
        <w:rPr>
          <w:b/>
          <w:bCs/>
        </w:rPr>
        <w:t>Print</w:t>
      </w:r>
      <w:proofErr w:type="spellEnd"/>
      <w:r>
        <w:rPr>
          <w:b/>
          <w:bCs/>
        </w:rPr>
        <w:t xml:space="preserve"> CSS</w:t>
      </w:r>
      <w:r>
        <w:t xml:space="preserve"> : Absent.</w:t>
      </w:r>
    </w:p>
    <w:p w14:paraId="227F2CD1" w14:textId="77777777" w:rsidR="00564B6C" w:rsidRDefault="00000000">
      <w:pPr>
        <w:numPr>
          <w:ilvl w:val="0"/>
          <w:numId w:val="31"/>
        </w:numPr>
      </w:pPr>
      <w:r>
        <w:rPr>
          <w:b/>
          <w:bCs/>
        </w:rPr>
        <w:t>Typographie</w:t>
      </w:r>
      <w:r>
        <w:t xml:space="preserve"> : Polices non standardisées.</w:t>
      </w:r>
    </w:p>
    <w:p w14:paraId="03E70A79" w14:textId="77777777" w:rsidR="00564B6C" w:rsidRDefault="00000000">
      <w:pPr>
        <w:rPr>
          <w:b/>
          <w:bCs/>
        </w:rPr>
      </w:pPr>
      <w:r>
        <w:rPr>
          <w:b/>
          <w:bCs/>
        </w:rPr>
        <w:t>Audit SEO</w:t>
      </w:r>
    </w:p>
    <w:p w14:paraId="51896E71" w14:textId="77777777" w:rsidR="00564B6C" w:rsidRDefault="00000000">
      <w:r>
        <w:rPr>
          <w:b/>
          <w:bCs/>
        </w:rPr>
        <w:t>Outils à utiliser</w:t>
      </w:r>
      <w:r>
        <w:t xml:space="preserve"> : </w:t>
      </w:r>
      <w:proofErr w:type="spellStart"/>
      <w:r>
        <w:t>SEMrush</w:t>
      </w:r>
      <w:proofErr w:type="spellEnd"/>
      <w:r>
        <w:t xml:space="preserve">, </w:t>
      </w:r>
      <w:proofErr w:type="spellStart"/>
      <w:r>
        <w:t>Screaming</w:t>
      </w:r>
      <w:proofErr w:type="spellEnd"/>
      <w:r>
        <w:t xml:space="preserve"> </w:t>
      </w:r>
      <w:proofErr w:type="spellStart"/>
      <w:r>
        <w:t>Frog</w:t>
      </w:r>
      <w:proofErr w:type="spellEnd"/>
      <w:r>
        <w:t xml:space="preserve">, Google </w:t>
      </w:r>
      <w:proofErr w:type="spellStart"/>
      <w:r>
        <w:t>Search</w:t>
      </w:r>
      <w:proofErr w:type="spellEnd"/>
      <w:r>
        <w:t xml:space="preserve"> Console</w:t>
      </w:r>
    </w:p>
    <w:p w14:paraId="205EBE84" w14:textId="77777777" w:rsidR="00564B6C" w:rsidRDefault="00000000">
      <w:pPr>
        <w:numPr>
          <w:ilvl w:val="0"/>
          <w:numId w:val="32"/>
        </w:numPr>
      </w:pPr>
      <w:r>
        <w:rPr>
          <w:b/>
          <w:bCs/>
        </w:rPr>
        <w:t>SEO détaillé</w:t>
      </w:r>
      <w:r>
        <w:t xml:space="preserve"> : Structure </w:t>
      </w:r>
      <w:proofErr w:type="spellStart"/>
      <w:r>
        <w:t>Hn</w:t>
      </w:r>
      <w:proofErr w:type="spellEnd"/>
      <w:r>
        <w:t xml:space="preserve"> mal optimisée, </w:t>
      </w:r>
      <w:proofErr w:type="spellStart"/>
      <w:r>
        <w:t>meta</w:t>
      </w:r>
      <w:proofErr w:type="spellEnd"/>
      <w:r>
        <w:t xml:space="preserve"> descriptions génériques.</w:t>
      </w:r>
    </w:p>
    <w:p w14:paraId="6DBFA325" w14:textId="77777777" w:rsidR="00564B6C" w:rsidRDefault="00000000">
      <w:pPr>
        <w:numPr>
          <w:ilvl w:val="0"/>
          <w:numId w:val="32"/>
        </w:numPr>
      </w:pPr>
      <w:r>
        <w:rPr>
          <w:b/>
          <w:bCs/>
        </w:rPr>
        <w:t>SEA et publicité</w:t>
      </w:r>
      <w:r>
        <w:t xml:space="preserve"> : Publicité traditionnelle et presse papier.</w:t>
      </w:r>
    </w:p>
    <w:p w14:paraId="6BE2B06F" w14:textId="77777777" w:rsidR="00564B6C" w:rsidRDefault="00000000">
      <w:pPr>
        <w:numPr>
          <w:ilvl w:val="0"/>
          <w:numId w:val="32"/>
        </w:numPr>
      </w:pPr>
      <w:r>
        <w:rPr>
          <w:b/>
          <w:bCs/>
        </w:rPr>
        <w:t>Partenariats</w:t>
      </w:r>
      <w:r>
        <w:t xml:space="preserve"> : Faible présence en ligne, collaboration avec hôtels et restaurants.</w:t>
      </w:r>
    </w:p>
    <w:p w14:paraId="72978509" w14:textId="77777777" w:rsidR="00564B6C" w:rsidRDefault="00000000">
      <w:pPr>
        <w:numPr>
          <w:ilvl w:val="0"/>
          <w:numId w:val="32"/>
        </w:numPr>
      </w:pPr>
      <w:r>
        <w:rPr>
          <w:b/>
          <w:bCs/>
        </w:rPr>
        <w:t>Réseaux sociaux</w:t>
      </w:r>
      <w:r>
        <w:t xml:space="preserve"> : Présence minimale, peu d’interactions.</w:t>
      </w:r>
    </w:p>
    <w:p w14:paraId="39D7AE12" w14:textId="77777777" w:rsidR="00564B6C" w:rsidRDefault="00000000">
      <w:pPr>
        <w:numPr>
          <w:ilvl w:val="0"/>
          <w:numId w:val="32"/>
        </w:numPr>
      </w:pPr>
      <w:r>
        <w:rPr>
          <w:b/>
          <w:bCs/>
        </w:rPr>
        <w:t>Méthode AIDA</w:t>
      </w:r>
      <w:r>
        <w:t xml:space="preserve"> : Peu d'application du modèle.</w:t>
      </w:r>
    </w:p>
    <w:p w14:paraId="223DAF80" w14:textId="77777777" w:rsidR="00564B6C" w:rsidRDefault="00000000">
      <w:pPr>
        <w:rPr>
          <w:b/>
          <w:bCs/>
        </w:rPr>
      </w:pPr>
      <w:r>
        <w:rPr>
          <w:b/>
          <w:bCs/>
        </w:rPr>
        <w:t>Audit de design et d’ergonomie</w:t>
      </w:r>
    </w:p>
    <w:p w14:paraId="33827580" w14:textId="77777777" w:rsidR="00564B6C" w:rsidRDefault="00000000">
      <w:r>
        <w:rPr>
          <w:b/>
          <w:bCs/>
        </w:rPr>
        <w:t>Outils à utiliser</w:t>
      </w:r>
      <w:r>
        <w:t xml:space="preserve"> : Adobe </w:t>
      </w:r>
      <w:proofErr w:type="spellStart"/>
      <w:r>
        <w:t>Color</w:t>
      </w:r>
      <w:proofErr w:type="spellEnd"/>
      <w:r>
        <w:t xml:space="preserve">, </w:t>
      </w:r>
      <w:proofErr w:type="spellStart"/>
      <w:r>
        <w:t>FontJoy</w:t>
      </w:r>
      <w:proofErr w:type="spellEnd"/>
      <w:r>
        <w:t xml:space="preserve">, </w:t>
      </w:r>
      <w:proofErr w:type="spellStart"/>
      <w:r>
        <w:t>Heurix</w:t>
      </w:r>
      <w:proofErr w:type="spellEnd"/>
    </w:p>
    <w:p w14:paraId="2EE28B97" w14:textId="77777777" w:rsidR="00564B6C" w:rsidRDefault="00000000">
      <w:pPr>
        <w:numPr>
          <w:ilvl w:val="0"/>
          <w:numId w:val="33"/>
        </w:numPr>
      </w:pPr>
      <w:r>
        <w:rPr>
          <w:b/>
          <w:bCs/>
        </w:rPr>
        <w:t>Logo</w:t>
      </w:r>
      <w:r>
        <w:t xml:space="preserve"> : Élégant mais ancien.</w:t>
      </w:r>
    </w:p>
    <w:p w14:paraId="4411DC66" w14:textId="77777777" w:rsidR="00564B6C" w:rsidRDefault="00000000">
      <w:pPr>
        <w:numPr>
          <w:ilvl w:val="0"/>
          <w:numId w:val="33"/>
        </w:numPr>
      </w:pPr>
      <w:r>
        <w:rPr>
          <w:b/>
          <w:bCs/>
        </w:rPr>
        <w:t>Couleurs et typographies</w:t>
      </w:r>
      <w:r>
        <w:t xml:space="preserve"> : Manque d'harmonie visuelle.</w:t>
      </w:r>
    </w:p>
    <w:p w14:paraId="7C4105E6" w14:textId="77777777" w:rsidR="00564B6C" w:rsidRDefault="00000000">
      <w:pPr>
        <w:numPr>
          <w:ilvl w:val="0"/>
          <w:numId w:val="33"/>
        </w:numPr>
      </w:pPr>
      <w:r>
        <w:rPr>
          <w:b/>
          <w:bCs/>
        </w:rPr>
        <w:t>Ergonomie</w:t>
      </w:r>
      <w:r>
        <w:t xml:space="preserve"> : Expérience utilisateur désuète, navigation peu intuitive.</w:t>
      </w:r>
    </w:p>
    <w:p w14:paraId="658C4861" w14:textId="77777777" w:rsidR="00564B6C" w:rsidRDefault="00000000">
      <w:pPr>
        <w:rPr>
          <w:b/>
          <w:bCs/>
        </w:rPr>
      </w:pPr>
      <w:r>
        <w:rPr>
          <w:b/>
          <w:bCs/>
        </w:rPr>
        <w:t>Audit d’accessibilité</w:t>
      </w:r>
    </w:p>
    <w:p w14:paraId="51C1ACF2" w14:textId="77777777" w:rsidR="00564B6C" w:rsidRDefault="00000000">
      <w:r>
        <w:rPr>
          <w:b/>
          <w:bCs/>
        </w:rPr>
        <w:t>Outils à utiliser</w:t>
      </w:r>
      <w:r>
        <w:t xml:space="preserve"> : WAVE by </w:t>
      </w:r>
      <w:proofErr w:type="spellStart"/>
      <w:r>
        <w:t>WebAIM</w:t>
      </w:r>
      <w:proofErr w:type="spellEnd"/>
      <w:r>
        <w:t xml:space="preserve">, axe </w:t>
      </w:r>
      <w:proofErr w:type="spellStart"/>
      <w:r>
        <w:t>DevTools</w:t>
      </w:r>
      <w:proofErr w:type="spellEnd"/>
    </w:p>
    <w:p w14:paraId="0E14957C" w14:textId="77777777" w:rsidR="00564B6C" w:rsidRDefault="00000000">
      <w:pPr>
        <w:numPr>
          <w:ilvl w:val="0"/>
          <w:numId w:val="34"/>
        </w:numPr>
      </w:pPr>
      <w:r>
        <w:rPr>
          <w:b/>
          <w:bCs/>
        </w:rPr>
        <w:t>Contrastes de couleurs</w:t>
      </w:r>
      <w:r>
        <w:t xml:space="preserve"> : Faibles, manque de lisibilité.</w:t>
      </w:r>
    </w:p>
    <w:p w14:paraId="46B77A28" w14:textId="77777777" w:rsidR="00564B6C" w:rsidRDefault="00000000">
      <w:pPr>
        <w:numPr>
          <w:ilvl w:val="0"/>
          <w:numId w:val="34"/>
        </w:numPr>
      </w:pPr>
      <w:r>
        <w:rPr>
          <w:b/>
          <w:bCs/>
        </w:rPr>
        <w:t>Navigation</w:t>
      </w:r>
      <w:r>
        <w:t xml:space="preserve"> : Peu optimisée.</w:t>
      </w:r>
    </w:p>
    <w:p w14:paraId="07D62EA5" w14:textId="77777777" w:rsidR="00564B6C" w:rsidRDefault="00000000">
      <w:pPr>
        <w:numPr>
          <w:ilvl w:val="0"/>
          <w:numId w:val="34"/>
        </w:numPr>
      </w:pPr>
      <w:r>
        <w:rPr>
          <w:b/>
          <w:bCs/>
        </w:rPr>
        <w:t>Plugins d’accessibilité</w:t>
      </w:r>
      <w:r>
        <w:t xml:space="preserve"> : Absents.</w:t>
      </w:r>
    </w:p>
    <w:p w14:paraId="3EC828D0" w14:textId="77777777" w:rsidR="00564B6C" w:rsidRDefault="00000000">
      <w:pPr>
        <w:numPr>
          <w:ilvl w:val="0"/>
          <w:numId w:val="34"/>
        </w:numPr>
      </w:pPr>
      <w:r>
        <w:rPr>
          <w:b/>
          <w:bCs/>
        </w:rPr>
        <w:t>Sémantique et ARIA</w:t>
      </w:r>
      <w:r>
        <w:t xml:space="preserve"> : Manque d’optimisation.</w:t>
      </w:r>
    </w:p>
    <w:p w14:paraId="1FD2883C" w14:textId="77777777" w:rsidR="00564B6C" w:rsidRDefault="00000000">
      <w:pPr>
        <w:numPr>
          <w:ilvl w:val="0"/>
          <w:numId w:val="34"/>
        </w:numPr>
      </w:pPr>
      <w:r>
        <w:rPr>
          <w:b/>
          <w:bCs/>
        </w:rPr>
        <w:t>Formulaires</w:t>
      </w:r>
      <w:r>
        <w:t xml:space="preserve"> : Messages d'erreur mal intégrés.</w:t>
      </w:r>
      <w:bookmarkEnd w:id="1"/>
    </w:p>
    <w:p w14:paraId="6AC12303" w14:textId="77777777" w:rsidR="00564B6C" w:rsidRDefault="00000000">
      <w:r>
        <w:rPr>
          <w:noProof/>
        </w:rPr>
        <mc:AlternateContent>
          <mc:Choice Requires="wps">
            <w:drawing>
              <wp:inline distT="0" distB="0" distL="0" distR="0" wp14:anchorId="62986E3C" wp14:editId="0CC9CD57">
                <wp:extent cx="41614728" cy="1271"/>
                <wp:effectExtent l="0" t="0" r="28572" b="36829"/>
                <wp:docPr id="2081840288" name="Horizontal Line 41"/>
                <wp:cNvGraphicFramePr/>
                <a:graphic xmlns:a="http://schemas.openxmlformats.org/drawingml/2006/main">
                  <a:graphicData uri="http://schemas.microsoft.com/office/word/2010/wordprocessingShape">
                    <wps:wsp>
                      <wps:cNvSpPr/>
                      <wps:spPr>
                        <a:xfrm>
                          <a:off x="0" y="0"/>
                          <a:ext cx="41614728" cy="1271"/>
                        </a:xfrm>
                        <a:prstGeom prst="rect">
                          <a:avLst/>
                        </a:prstGeom>
                        <a:noFill/>
                        <a:ln w="9528" cap="flat">
                          <a:solidFill>
                            <a:srgbClr val="A0A0A0"/>
                          </a:solidFill>
                          <a:prstDash val="solid"/>
                          <a:miter/>
                        </a:ln>
                      </wps:spPr>
                      <wps:bodyPr lIns="0" tIns="0" rIns="0" bIns="0"/>
                    </wps:wsp>
                  </a:graphicData>
                </a:graphic>
              </wp:inline>
            </w:drawing>
          </mc:Choice>
          <mc:Fallback>
            <w:pict>
              <v:rect w14:anchorId="465699E1" id="Horizontal Line 41" o:spid="_x0000_s1026" style="width:3276.75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" filled="f" strokecolor="#a0a0a0" strokeweight=".26467mm">
                <v:textbox inset="0,0,0,0"/>
                <w10:anchorlock/>
              </v:rect>
            </w:pict>
          </mc:Fallback>
        </mc:AlternateContent>
      </w:r>
    </w:p>
    <w:p w14:paraId="0E69134B" w14:textId="77777777" w:rsidR="00564B6C" w:rsidRDefault="00000000">
      <w:pPr>
        <w:rPr>
          <w:b/>
          <w:bCs/>
        </w:rPr>
      </w:pPr>
      <w:r>
        <w:rPr>
          <w:b/>
          <w:bCs/>
        </w:rPr>
        <w:t>Mapping Concurrentiel</w:t>
      </w:r>
    </w:p>
    <w:p w14:paraId="7015D89E" w14:textId="77777777" w:rsidR="00564B6C" w:rsidRDefault="00000000">
      <w:r>
        <w:rPr>
          <w:b/>
          <w:bCs/>
        </w:rPr>
        <w:t>Outils à utiliser</w:t>
      </w:r>
      <w:r>
        <w:t xml:space="preserve"> : </w:t>
      </w:r>
      <w:proofErr w:type="spellStart"/>
      <w:r>
        <w:t>Canva</w:t>
      </w:r>
      <w:proofErr w:type="spellEnd"/>
      <w:r>
        <w:t>, Excel, Google Data Studio</w:t>
      </w:r>
    </w:p>
    <w:p w14:paraId="11242455" w14:textId="77777777" w:rsidR="00564B6C" w:rsidRDefault="00000000">
      <w:r>
        <w:lastRenderedPageBreak/>
        <w:t xml:space="preserve">En fonction de la qualité et de l’authenticité des produits, ainsi que du positionnement prix, notre client </w:t>
      </w:r>
      <w:r>
        <w:rPr>
          <w:i/>
          <w:iCs/>
        </w:rPr>
        <w:t>Thé Tip Top</w:t>
      </w:r>
      <w:r>
        <w:t xml:space="preserve"> se situe entre </w:t>
      </w:r>
      <w:r>
        <w:rPr>
          <w:b/>
          <w:bCs/>
        </w:rPr>
        <w:t>Palais des Thés</w:t>
      </w:r>
      <w:r>
        <w:t xml:space="preserve"> et </w:t>
      </w:r>
      <w:proofErr w:type="spellStart"/>
      <w:r>
        <w:rPr>
          <w:b/>
          <w:bCs/>
        </w:rPr>
        <w:t>Kusmi</w:t>
      </w:r>
      <w:proofErr w:type="spellEnd"/>
      <w:r>
        <w:rPr>
          <w:b/>
          <w:bCs/>
        </w:rPr>
        <w:t xml:space="preserve"> Tea</w:t>
      </w:r>
      <w:r>
        <w:t xml:space="preserve">, avec un accent sur l’authenticité et la haute qualité. En revanche, l’expérience utilisateur et l’optimisation digitale doivent être renforcées pour se démarquer davantage de </w:t>
      </w:r>
      <w:r>
        <w:rPr>
          <w:b/>
          <w:bCs/>
        </w:rPr>
        <w:t>Mariage Frères</w:t>
      </w:r>
      <w:r>
        <w:t>, qui reste influent malgré ses lacunes en web marketing.</w:t>
      </w:r>
    </w:p>
    <w:p w14:paraId="329278F7" w14:textId="77777777" w:rsidR="00564B6C" w:rsidRDefault="00564B6C"/>
    <w:sectPr w:rsidR="00564B6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4B632" w14:textId="77777777" w:rsidR="00A9690D" w:rsidRDefault="00A9690D">
      <w:pPr>
        <w:spacing w:after="0" w:line="240" w:lineRule="auto"/>
      </w:pPr>
      <w:r>
        <w:separator/>
      </w:r>
    </w:p>
  </w:endnote>
  <w:endnote w:type="continuationSeparator" w:id="0">
    <w:p w14:paraId="2EA4D704" w14:textId="77777777" w:rsidR="00A9690D" w:rsidRDefault="00A96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4C8A35" w14:textId="77777777" w:rsidR="00A9690D" w:rsidRDefault="00A9690D">
      <w:pPr>
        <w:spacing w:after="0" w:line="240" w:lineRule="auto"/>
      </w:pPr>
      <w:r>
        <w:rPr>
          <w:color w:val="000000"/>
        </w:rPr>
        <w:separator/>
      </w:r>
    </w:p>
  </w:footnote>
  <w:footnote w:type="continuationSeparator" w:id="0">
    <w:p w14:paraId="303BDD92" w14:textId="77777777" w:rsidR="00A9690D" w:rsidRDefault="00A969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6A926CC"/>
    <w:multiLevelType w:val="multilevel"/>
    <w:tmpl w:val="4216D8C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0A0A4423"/>
    <w:multiLevelType w:val="multilevel"/>
    <w:tmpl w:val="678CD1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20E226E3"/>
    <w:multiLevelType w:val="multilevel"/>
    <w:tmpl w:val="00CCE7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3B9F0A1B"/>
    <w:multiLevelType w:val="multilevel"/>
    <w:tmpl w:val="9A52B3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19"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6E0A3A15"/>
    <w:multiLevelType w:val="multilevel"/>
    <w:tmpl w:val="CEB805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417101220">
    <w:abstractNumId w:val="24"/>
  </w:num>
  <w:num w:numId="2" w16cid:durableId="134760677">
    <w:abstractNumId w:val="28"/>
  </w:num>
  <w:num w:numId="3" w16cid:durableId="1160778020">
    <w:abstractNumId w:val="31"/>
  </w:num>
  <w:num w:numId="4" w16cid:durableId="643434407">
    <w:abstractNumId w:val="22"/>
  </w:num>
  <w:num w:numId="5" w16cid:durableId="904998005">
    <w:abstractNumId w:val="5"/>
  </w:num>
  <w:num w:numId="6" w16cid:durableId="485434268">
    <w:abstractNumId w:val="0"/>
  </w:num>
  <w:num w:numId="7" w16cid:durableId="1694264949">
    <w:abstractNumId w:val="30"/>
  </w:num>
  <w:num w:numId="8" w16cid:durableId="1183324779">
    <w:abstractNumId w:val="12"/>
  </w:num>
  <w:num w:numId="9" w16cid:durableId="548882987">
    <w:abstractNumId w:val="8"/>
  </w:num>
  <w:num w:numId="10" w16cid:durableId="1661616173">
    <w:abstractNumId w:val="25"/>
  </w:num>
  <w:num w:numId="11" w16cid:durableId="183398799">
    <w:abstractNumId w:val="27"/>
  </w:num>
  <w:num w:numId="12" w16cid:durableId="1095857486">
    <w:abstractNumId w:val="18"/>
  </w:num>
  <w:num w:numId="13" w16cid:durableId="2046248418">
    <w:abstractNumId w:val="29"/>
  </w:num>
  <w:num w:numId="14" w16cid:durableId="1070494420">
    <w:abstractNumId w:val="10"/>
  </w:num>
  <w:num w:numId="15" w16cid:durableId="123011140">
    <w:abstractNumId w:val="7"/>
  </w:num>
  <w:num w:numId="16" w16cid:durableId="1089235469">
    <w:abstractNumId w:val="23"/>
  </w:num>
  <w:num w:numId="17" w16cid:durableId="1924677643">
    <w:abstractNumId w:val="15"/>
  </w:num>
  <w:num w:numId="18" w16cid:durableId="1877541492">
    <w:abstractNumId w:val="11"/>
  </w:num>
  <w:num w:numId="19" w16cid:durableId="713039409">
    <w:abstractNumId w:val="19"/>
  </w:num>
  <w:num w:numId="20" w16cid:durableId="470249987">
    <w:abstractNumId w:val="33"/>
  </w:num>
  <w:num w:numId="21" w16cid:durableId="932014081">
    <w:abstractNumId w:val="14"/>
  </w:num>
  <w:num w:numId="22" w16cid:durableId="1653829519">
    <w:abstractNumId w:val="21"/>
  </w:num>
  <w:num w:numId="23" w16cid:durableId="835463585">
    <w:abstractNumId w:val="4"/>
  </w:num>
  <w:num w:numId="24" w16cid:durableId="2110271484">
    <w:abstractNumId w:val="16"/>
  </w:num>
  <w:num w:numId="25" w16cid:durableId="24134833">
    <w:abstractNumId w:val="6"/>
  </w:num>
  <w:num w:numId="26" w16cid:durableId="1414930370">
    <w:abstractNumId w:val="32"/>
  </w:num>
  <w:num w:numId="27" w16cid:durableId="1805929308">
    <w:abstractNumId w:val="2"/>
  </w:num>
  <w:num w:numId="28" w16cid:durableId="1969122408">
    <w:abstractNumId w:val="20"/>
  </w:num>
  <w:num w:numId="29" w16cid:durableId="202712559">
    <w:abstractNumId w:val="13"/>
  </w:num>
  <w:num w:numId="30" w16cid:durableId="466165627">
    <w:abstractNumId w:val="1"/>
  </w:num>
  <w:num w:numId="31" w16cid:durableId="125587291">
    <w:abstractNumId w:val="26"/>
  </w:num>
  <w:num w:numId="32" w16cid:durableId="1564944557">
    <w:abstractNumId w:val="3"/>
  </w:num>
  <w:num w:numId="33" w16cid:durableId="1692028470">
    <w:abstractNumId w:val="9"/>
  </w:num>
  <w:num w:numId="34" w16cid:durableId="212981639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attachedTemplate r:id="rId1"/>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564B6C"/>
    <w:rsid w:val="00520AD0"/>
    <w:rsid w:val="00564B6C"/>
    <w:rsid w:val="0058671E"/>
    <w:rsid w:val="00627278"/>
    <w:rsid w:val="00682C77"/>
    <w:rsid w:val="007F3041"/>
    <w:rsid w:val="00926A6C"/>
    <w:rsid w:val="00A50EF3"/>
    <w:rsid w:val="00A71451"/>
    <w:rsid w:val="00A9690D"/>
    <w:rsid w:val="00AC34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8299B"/>
  <w15:docId w15:val="{2B24F0D0-BFC4-4F97-8188-A436A8C0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kern w:val="3"/>
        <w:sz w:val="24"/>
        <w:szCs w:val="24"/>
        <w:lang w:val="fr-FR"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Titre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Titre3">
    <w:name w:val="heading 3"/>
    <w:basedOn w:val="Normal"/>
    <w:next w:val="Normal"/>
    <w:uiPriority w:val="9"/>
    <w:semiHidden/>
    <w:unhideWhenUsed/>
    <w:qFormat/>
    <w:pPr>
      <w:keepNext/>
      <w:keepLines/>
      <w:spacing w:before="160" w:after="80"/>
      <w:outlineLvl w:val="2"/>
    </w:pPr>
    <w:rPr>
      <w:rFonts w:eastAsia="Times New Roman"/>
      <w:color w:val="2F5496"/>
      <w:sz w:val="28"/>
      <w:szCs w:val="28"/>
    </w:rPr>
  </w:style>
  <w:style w:type="paragraph" w:styleId="Titre4">
    <w:name w:val="heading 4"/>
    <w:basedOn w:val="Normal"/>
    <w:next w:val="Normal"/>
    <w:uiPriority w:val="9"/>
    <w:semiHidden/>
    <w:unhideWhenUsed/>
    <w:qFormat/>
    <w:pPr>
      <w:keepNext/>
      <w:keepLines/>
      <w:spacing w:before="80" w:after="40"/>
      <w:outlineLvl w:val="3"/>
    </w:pPr>
    <w:rPr>
      <w:rFonts w:eastAsia="Times New Roman"/>
      <w:i/>
      <w:iCs/>
      <w:color w:val="2F5496"/>
    </w:rPr>
  </w:style>
  <w:style w:type="paragraph" w:styleId="Titre5">
    <w:name w:val="heading 5"/>
    <w:basedOn w:val="Normal"/>
    <w:next w:val="Normal"/>
    <w:uiPriority w:val="9"/>
    <w:semiHidden/>
    <w:unhideWhenUsed/>
    <w:qFormat/>
    <w:pPr>
      <w:keepNext/>
      <w:keepLines/>
      <w:spacing w:before="80" w:after="40"/>
      <w:outlineLvl w:val="4"/>
    </w:pPr>
    <w:rPr>
      <w:rFonts w:eastAsia="Times New Roman"/>
      <w:color w:val="2F5496"/>
    </w:rPr>
  </w:style>
  <w:style w:type="paragraph" w:styleId="Titre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itre7">
    <w:name w:val="heading 7"/>
    <w:basedOn w:val="Normal"/>
    <w:next w:val="Normal"/>
    <w:pPr>
      <w:keepNext/>
      <w:keepLines/>
      <w:spacing w:before="40" w:after="0"/>
      <w:outlineLvl w:val="6"/>
    </w:pPr>
    <w:rPr>
      <w:rFonts w:eastAsia="Times New Roman"/>
      <w:color w:val="595959"/>
    </w:rPr>
  </w:style>
  <w:style w:type="paragraph" w:styleId="Titre8">
    <w:name w:val="heading 8"/>
    <w:basedOn w:val="Normal"/>
    <w:next w:val="Normal"/>
    <w:pPr>
      <w:keepNext/>
      <w:keepLines/>
      <w:spacing w:after="0"/>
      <w:outlineLvl w:val="7"/>
    </w:pPr>
    <w:rPr>
      <w:rFonts w:eastAsia="Times New Roman"/>
      <w:i/>
      <w:iCs/>
      <w:color w:val="272727"/>
    </w:rPr>
  </w:style>
  <w:style w:type="paragraph" w:styleId="Titre9">
    <w:name w:val="heading 9"/>
    <w:basedOn w:val="Normal"/>
    <w:next w:val="Normal"/>
    <w:pPr>
      <w:keepNext/>
      <w:keepLines/>
      <w:spacing w:after="0"/>
      <w:outlineLvl w:val="8"/>
    </w:pPr>
    <w:rPr>
      <w:rFonts w:eastAsia="Times New Roman"/>
      <w:color w:val="2727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rPr>
      <w:rFonts w:ascii="Calibri Light" w:eastAsia="Times New Roman" w:hAnsi="Calibri Light" w:cs="Times New Roman"/>
      <w:color w:val="2F5496"/>
      <w:sz w:val="40"/>
      <w:szCs w:val="40"/>
    </w:rPr>
  </w:style>
  <w:style w:type="character" w:customStyle="1" w:styleId="Titre2Car">
    <w:name w:val="Titre 2 Car"/>
    <w:basedOn w:val="Policepardfaut"/>
    <w:rPr>
      <w:rFonts w:ascii="Calibri Light" w:eastAsia="Times New Roman" w:hAnsi="Calibri Light" w:cs="Times New Roman"/>
      <w:color w:val="2F5496"/>
      <w:sz w:val="32"/>
      <w:szCs w:val="32"/>
    </w:rPr>
  </w:style>
  <w:style w:type="character" w:customStyle="1" w:styleId="Titre3Car">
    <w:name w:val="Titre 3 Car"/>
    <w:basedOn w:val="Policepardfaut"/>
    <w:rPr>
      <w:rFonts w:eastAsia="Times New Roman" w:cs="Times New Roman"/>
      <w:color w:val="2F5496"/>
      <w:sz w:val="28"/>
      <w:szCs w:val="28"/>
    </w:rPr>
  </w:style>
  <w:style w:type="character" w:customStyle="1" w:styleId="Titre4Car">
    <w:name w:val="Titre 4 Car"/>
    <w:basedOn w:val="Policepardfaut"/>
    <w:rPr>
      <w:rFonts w:eastAsia="Times New Roman" w:cs="Times New Roman"/>
      <w:i/>
      <w:iCs/>
      <w:color w:val="2F5496"/>
    </w:rPr>
  </w:style>
  <w:style w:type="character" w:customStyle="1" w:styleId="Titre5Car">
    <w:name w:val="Titre 5 Car"/>
    <w:basedOn w:val="Policepardfaut"/>
    <w:rPr>
      <w:rFonts w:eastAsia="Times New Roman" w:cs="Times New Roman"/>
      <w:color w:val="2F5496"/>
    </w:rPr>
  </w:style>
  <w:style w:type="character" w:customStyle="1" w:styleId="Titre6Car">
    <w:name w:val="Titre 6 Car"/>
    <w:basedOn w:val="Policepardfaut"/>
    <w:rPr>
      <w:rFonts w:eastAsia="Times New Roman" w:cs="Times New Roman"/>
      <w:i/>
      <w:iCs/>
      <w:color w:val="595959"/>
    </w:rPr>
  </w:style>
  <w:style w:type="character" w:customStyle="1" w:styleId="Titre7Car">
    <w:name w:val="Titre 7 Car"/>
    <w:basedOn w:val="Policepardfaut"/>
    <w:rPr>
      <w:rFonts w:eastAsia="Times New Roman" w:cs="Times New Roman"/>
      <w:color w:val="595959"/>
    </w:rPr>
  </w:style>
  <w:style w:type="character" w:customStyle="1" w:styleId="Titre8Car">
    <w:name w:val="Titre 8 Car"/>
    <w:basedOn w:val="Policepardfaut"/>
    <w:rPr>
      <w:rFonts w:eastAsia="Times New Roman" w:cs="Times New Roman"/>
      <w:i/>
      <w:iCs/>
      <w:color w:val="272727"/>
    </w:rPr>
  </w:style>
  <w:style w:type="character" w:customStyle="1" w:styleId="Titre9Car">
    <w:name w:val="Titre 9 Car"/>
    <w:basedOn w:val="Policepardfaut"/>
    <w:rPr>
      <w:rFonts w:eastAsia="Times New Roman" w:cs="Times New Roman"/>
      <w:color w:val="272727"/>
    </w:rPr>
  </w:style>
  <w:style w:type="paragraph" w:styleId="Titre">
    <w:name w:val="Title"/>
    <w:basedOn w:val="Normal"/>
    <w:next w:val="Normal"/>
    <w:uiPriority w:val="10"/>
    <w:qFormat/>
    <w:pPr>
      <w:spacing w:after="80" w:line="240" w:lineRule="auto"/>
      <w:contextualSpacing/>
    </w:pPr>
    <w:rPr>
      <w:rFonts w:ascii="Calibri Light" w:eastAsia="Times New Roman" w:hAnsi="Calibri Light"/>
      <w:spacing w:val="-10"/>
      <w:sz w:val="56"/>
      <w:szCs w:val="56"/>
    </w:rPr>
  </w:style>
  <w:style w:type="character" w:customStyle="1" w:styleId="TitreCar">
    <w:name w:val="Titre Car"/>
    <w:basedOn w:val="Policepardfaut"/>
    <w:rPr>
      <w:rFonts w:ascii="Calibri Light" w:eastAsia="Times New Roman" w:hAnsi="Calibri Light" w:cs="Times New Roman"/>
      <w:spacing w:val="-10"/>
      <w:kern w:val="3"/>
      <w:sz w:val="56"/>
      <w:szCs w:val="56"/>
    </w:rPr>
  </w:style>
  <w:style w:type="paragraph" w:styleId="Sous-titre">
    <w:name w:val="Subtitle"/>
    <w:basedOn w:val="Normal"/>
    <w:next w:val="Normal"/>
    <w:uiPriority w:val="11"/>
    <w:qFormat/>
    <w:rPr>
      <w:rFonts w:eastAsia="Times New Roman"/>
      <w:color w:val="595959"/>
      <w:spacing w:val="15"/>
      <w:sz w:val="28"/>
      <w:szCs w:val="28"/>
    </w:rPr>
  </w:style>
  <w:style w:type="character" w:customStyle="1" w:styleId="Sous-titreCar">
    <w:name w:val="Sous-titre Car"/>
    <w:basedOn w:val="Policepardfaut"/>
    <w:rPr>
      <w:rFonts w:eastAsia="Times New Roman" w:cs="Times New Roman"/>
      <w:color w:val="595959"/>
      <w:spacing w:val="15"/>
      <w:sz w:val="28"/>
      <w:szCs w:val="28"/>
    </w:rPr>
  </w:style>
  <w:style w:type="paragraph" w:styleId="Citation">
    <w:name w:val="Quote"/>
    <w:basedOn w:val="Normal"/>
    <w:next w:val="Normal"/>
    <w:pPr>
      <w:spacing w:before="160"/>
      <w:jc w:val="center"/>
    </w:pPr>
    <w:rPr>
      <w:i/>
      <w:iCs/>
      <w:color w:val="404040"/>
    </w:rPr>
  </w:style>
  <w:style w:type="character" w:customStyle="1" w:styleId="CitationCar">
    <w:name w:val="Citation Car"/>
    <w:basedOn w:val="Policepardfaut"/>
    <w:rPr>
      <w:i/>
      <w:iCs/>
      <w:color w:val="404040"/>
    </w:rPr>
  </w:style>
  <w:style w:type="paragraph" w:styleId="Paragraphedeliste">
    <w:name w:val="List Paragraph"/>
    <w:basedOn w:val="Normal"/>
    <w:pPr>
      <w:ind w:left="720"/>
      <w:contextualSpacing/>
    </w:pPr>
  </w:style>
  <w:style w:type="character" w:styleId="Accentuationintense">
    <w:name w:val="Intense Emphasis"/>
    <w:basedOn w:val="Policepardfaut"/>
    <w:rPr>
      <w:i/>
      <w:iCs/>
      <w:color w:val="2F5496"/>
    </w:rPr>
  </w:style>
  <w:style w:type="paragraph" w:styleId="Citationintens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CitationintenseCar">
    <w:name w:val="Citation intense Car"/>
    <w:basedOn w:val="Policepardfaut"/>
    <w:rPr>
      <w:i/>
      <w:iCs/>
      <w:color w:val="2F5496"/>
    </w:rPr>
  </w:style>
  <w:style w:type="character" w:styleId="Rfrenceintense">
    <w:name w:val="Intense Reference"/>
    <w:basedOn w:val="Policepardfaut"/>
    <w:rPr>
      <w:b/>
      <w:bCs/>
      <w:smallCaps/>
      <w:color w:val="2F5496"/>
      <w:spacing w:val="5"/>
    </w:rPr>
  </w:style>
  <w:style w:type="character" w:styleId="Lienhypertexte">
    <w:name w:val="Hyperlink"/>
    <w:basedOn w:val="Policepardfaut"/>
    <w:rPr>
      <w:color w:val="0563C1"/>
      <w:u w:val="single"/>
    </w:r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line="240" w:lineRule="auto"/>
    </w:pPr>
    <w:rPr>
      <w:i/>
      <w:iCs/>
      <w:color w:val="44546A"/>
      <w:sz w:val="18"/>
      <w:szCs w:val="18"/>
    </w:rPr>
  </w:style>
  <w:style w:type="paragraph" w:styleId="NormalWeb">
    <w:name w:val="Normal (Web)"/>
    <w:basedOn w:val="Normal"/>
    <w:pPr>
      <w:suppressAutoHyphens w:val="0"/>
      <w:spacing w:before="100" w:after="100" w:line="240" w:lineRule="auto"/>
    </w:pPr>
    <w:rPr>
      <w:rFonts w:ascii="Times New Roman" w:eastAsia="Times New Roman" w:hAnsi="Times New Roman"/>
      <w:kern w:val="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hyperlink" Target="https://www.palaisdesthes.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s://x.com/palaisdesthes" TargetMode="External"/><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acebook.com/palaisdesthes/"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instagram.com/palaisdesthes/" TargetMode="External"/><Relationship Id="rId35" Type="http://schemas.openxmlformats.org/officeDocument/2006/relationships/hyperlink" Target="https://www.facebook.com/palaisdesthes/" TargetMode="External"/><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4013</Words>
  <Characters>22073</Characters>
  <Application>Microsoft Office Word</Application>
  <DocSecurity>0</DocSecurity>
  <Lines>183</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2</cp:revision>
  <cp:lastPrinted>2025-03-01T05:15:00Z</cp:lastPrinted>
  <dcterms:created xsi:type="dcterms:W3CDTF">2025-03-01T05:15:00Z</dcterms:created>
  <dcterms:modified xsi:type="dcterms:W3CDTF">2025-03-01T05:15:00Z</dcterms:modified>
</cp:coreProperties>
</file>